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F6F01" w14:textId="5D4C5041" w:rsidR="004D36D7" w:rsidRPr="00FD4A68" w:rsidRDefault="00603C52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>Лабораторная работа. Настройка ра</w:t>
      </w:r>
      <w:r w:rsidR="008166CC">
        <w:t>сширенных сетей VLAN, VTP</w:t>
      </w:r>
      <w:r w:rsidR="008166CC" w:rsidRPr="00B10FEC">
        <w:t xml:space="preserve"> и</w:t>
      </w:r>
      <w:r w:rsidR="00B10FEC" w:rsidRPr="00B10FEC">
        <w:t> </w:t>
      </w:r>
      <w:r w:rsidR="008166CC">
        <w:t>DTP</w:t>
      </w:r>
    </w:p>
    <w:p w14:paraId="64873369" w14:textId="77777777" w:rsidR="00D778DF" w:rsidRDefault="00D778DF" w:rsidP="00D778DF">
      <w:pPr>
        <w:pStyle w:val="LabSection"/>
        <w:widowControl/>
        <w:outlineLvl w:val="9"/>
      </w:pPr>
      <w:r>
        <w:t>Топология</w:t>
      </w:r>
    </w:p>
    <w:p w14:paraId="31CC3928" w14:textId="77777777" w:rsidR="00D778DF" w:rsidRDefault="00DC426E" w:rsidP="00D778D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0A89879" wp14:editId="2EEE1F1E">
            <wp:extent cx="4711224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7" cy="224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99099" w14:textId="77777777" w:rsidR="00D778DF" w:rsidRPr="00BB73FF" w:rsidRDefault="00D778DF" w:rsidP="00D778DF">
      <w:pPr>
        <w:pStyle w:val="LabSection"/>
        <w:widowControl/>
        <w:outlineLvl w:val="9"/>
      </w:pPr>
      <w:r>
        <w:t>Таблица адресации</w:t>
      </w:r>
    </w:p>
    <w:tbl>
      <w:tblPr>
        <w:tblW w:w="69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1361"/>
        <w:gridCol w:w="1531"/>
        <w:gridCol w:w="1814"/>
      </w:tblGrid>
      <w:tr w:rsidR="00D778DF" w14:paraId="4425D35D" w14:textId="77777777" w:rsidTr="008166CC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3ECE1A0" w14:textId="77777777" w:rsidR="00D778DF" w:rsidRPr="00E87D62" w:rsidRDefault="00D778DF" w:rsidP="001D0C19">
            <w:pPr>
              <w:pStyle w:val="TableHeading"/>
            </w:pPr>
            <w:r>
              <w:t>Заголовок таблицы</w:t>
            </w: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9878C4" w14:textId="77777777" w:rsidR="00D778DF" w:rsidRPr="00E87D62" w:rsidRDefault="00D778DF" w:rsidP="001D0C19">
            <w:pPr>
              <w:pStyle w:val="TableHeading"/>
            </w:pPr>
            <w:r>
              <w:t>Интерфейс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5DC62D" w14:textId="77777777" w:rsidR="00D778DF" w:rsidRPr="00E87D62" w:rsidRDefault="00D778DF" w:rsidP="001D0C19">
            <w:pPr>
              <w:pStyle w:val="TableHeading"/>
            </w:pPr>
            <w:r>
              <w:t>IP-адрес</w:t>
            </w:r>
          </w:p>
        </w:tc>
        <w:tc>
          <w:tcPr>
            <w:tcW w:w="1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588976B" w14:textId="77777777" w:rsidR="00D778DF" w:rsidRPr="00E87D62" w:rsidRDefault="00D778DF" w:rsidP="001D0C19">
            <w:pPr>
              <w:pStyle w:val="TableHeading"/>
            </w:pPr>
            <w:r>
              <w:t>Маска подсети</w:t>
            </w:r>
          </w:p>
        </w:tc>
      </w:tr>
      <w:tr w:rsidR="00D778DF" w14:paraId="6B509A3D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7A2A7B69" w14:textId="77777777" w:rsidR="00D778DF" w:rsidRPr="00E87D62" w:rsidRDefault="0017566D" w:rsidP="001D0C19">
            <w:pPr>
              <w:pStyle w:val="TableText"/>
            </w:pPr>
            <w:r>
              <w:t>S1</w:t>
            </w:r>
          </w:p>
        </w:tc>
        <w:tc>
          <w:tcPr>
            <w:tcW w:w="1361" w:type="dxa"/>
            <w:vAlign w:val="bottom"/>
          </w:tcPr>
          <w:p w14:paraId="4ACD692C" w14:textId="77777777" w:rsidR="00D778DF" w:rsidRPr="00E87D62" w:rsidRDefault="0017566D" w:rsidP="001D0C19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14:paraId="4548AAE7" w14:textId="77777777" w:rsidR="00D778DF" w:rsidRPr="00E87D62" w:rsidRDefault="0017566D" w:rsidP="001D0C19">
            <w:pPr>
              <w:pStyle w:val="TableText"/>
            </w:pPr>
            <w:r>
              <w:t>192.168.99.1</w:t>
            </w:r>
          </w:p>
        </w:tc>
        <w:tc>
          <w:tcPr>
            <w:tcW w:w="1814" w:type="dxa"/>
            <w:vAlign w:val="bottom"/>
          </w:tcPr>
          <w:p w14:paraId="0FD14BAB" w14:textId="77777777" w:rsidR="00D778DF" w:rsidRPr="00E87D62" w:rsidRDefault="00D778DF" w:rsidP="001D0C19">
            <w:pPr>
              <w:pStyle w:val="TableText"/>
            </w:pPr>
            <w:r>
              <w:t>255.255.255.0</w:t>
            </w:r>
          </w:p>
        </w:tc>
      </w:tr>
      <w:tr w:rsidR="00D778DF" w14:paraId="3858B11B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0E39FC11" w14:textId="77777777" w:rsidR="00D778DF" w:rsidRPr="00E87D62" w:rsidRDefault="00D778DF" w:rsidP="001D0C19">
            <w:pPr>
              <w:pStyle w:val="TableText"/>
            </w:pPr>
            <w:r>
              <w:t>S2</w:t>
            </w:r>
          </w:p>
        </w:tc>
        <w:tc>
          <w:tcPr>
            <w:tcW w:w="1361" w:type="dxa"/>
            <w:vAlign w:val="bottom"/>
          </w:tcPr>
          <w:p w14:paraId="6187CCD9" w14:textId="77777777" w:rsidR="00D778DF" w:rsidRPr="00E87D62" w:rsidRDefault="0017566D" w:rsidP="001D0C19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14:paraId="31CA9546" w14:textId="77777777" w:rsidR="00D778DF" w:rsidRPr="00E87D62" w:rsidRDefault="0017566D" w:rsidP="001D0C19">
            <w:pPr>
              <w:pStyle w:val="TableText"/>
            </w:pPr>
            <w:r>
              <w:t>192.168.99.2</w:t>
            </w:r>
          </w:p>
        </w:tc>
        <w:tc>
          <w:tcPr>
            <w:tcW w:w="1814" w:type="dxa"/>
            <w:vAlign w:val="bottom"/>
          </w:tcPr>
          <w:p w14:paraId="43CD5C3F" w14:textId="77777777" w:rsidR="00D778DF" w:rsidRPr="00E87D62" w:rsidRDefault="00D778DF" w:rsidP="001D0C19">
            <w:pPr>
              <w:pStyle w:val="TableText"/>
            </w:pPr>
            <w:r>
              <w:t>255.255.255.0</w:t>
            </w:r>
          </w:p>
        </w:tc>
      </w:tr>
      <w:tr w:rsidR="00D778DF" w14:paraId="64241D37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3D8F38F1" w14:textId="77777777" w:rsidR="00D778DF" w:rsidRPr="00E87D62" w:rsidRDefault="00D778DF" w:rsidP="001D0C19">
            <w:pPr>
              <w:pStyle w:val="TableText"/>
            </w:pPr>
            <w:r>
              <w:t>S3</w:t>
            </w:r>
          </w:p>
        </w:tc>
        <w:tc>
          <w:tcPr>
            <w:tcW w:w="1361" w:type="dxa"/>
            <w:vAlign w:val="bottom"/>
          </w:tcPr>
          <w:p w14:paraId="3A88511D" w14:textId="77777777" w:rsidR="00D778DF" w:rsidRPr="00E87D62" w:rsidRDefault="0017566D" w:rsidP="001D0C19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14:paraId="1A9C9E07" w14:textId="77777777" w:rsidR="00D778DF" w:rsidRPr="00E87D62" w:rsidRDefault="0017566D" w:rsidP="001D0C19">
            <w:pPr>
              <w:pStyle w:val="TableText"/>
            </w:pPr>
            <w:r>
              <w:t>192.168.99.3</w:t>
            </w:r>
          </w:p>
        </w:tc>
        <w:tc>
          <w:tcPr>
            <w:tcW w:w="1814" w:type="dxa"/>
            <w:vAlign w:val="bottom"/>
          </w:tcPr>
          <w:p w14:paraId="056739E1" w14:textId="77777777" w:rsidR="00D778DF" w:rsidRPr="00E87D62" w:rsidRDefault="00D778DF" w:rsidP="001D0C19">
            <w:pPr>
              <w:pStyle w:val="TableText"/>
            </w:pPr>
            <w:r>
              <w:t>255.255.255.0</w:t>
            </w:r>
          </w:p>
        </w:tc>
      </w:tr>
      <w:tr w:rsidR="0017566D" w14:paraId="26DDCEAB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5881B4D3" w14:textId="77777777" w:rsidR="0017566D" w:rsidRDefault="0017566D" w:rsidP="001D0C19">
            <w:pPr>
              <w:pStyle w:val="TableText"/>
            </w:pPr>
            <w:r>
              <w:t>PC-A</w:t>
            </w:r>
          </w:p>
        </w:tc>
        <w:tc>
          <w:tcPr>
            <w:tcW w:w="1361" w:type="dxa"/>
            <w:vAlign w:val="bottom"/>
          </w:tcPr>
          <w:p w14:paraId="0302E76F" w14:textId="77777777" w:rsidR="0017566D" w:rsidRDefault="0017566D" w:rsidP="001D0C19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21754C91" w14:textId="77777777" w:rsidR="0017566D" w:rsidRDefault="0017566D" w:rsidP="001D0C19">
            <w:pPr>
              <w:pStyle w:val="TableText"/>
            </w:pPr>
            <w:r>
              <w:t>192.168.10.1</w:t>
            </w:r>
          </w:p>
        </w:tc>
        <w:tc>
          <w:tcPr>
            <w:tcW w:w="1814" w:type="dxa"/>
            <w:vAlign w:val="bottom"/>
          </w:tcPr>
          <w:p w14:paraId="2C0715D8" w14:textId="77777777" w:rsidR="0017566D" w:rsidRDefault="0017566D" w:rsidP="001D0C19">
            <w:pPr>
              <w:pStyle w:val="TableText"/>
            </w:pPr>
            <w:r>
              <w:t>255.255.255.0</w:t>
            </w:r>
          </w:p>
        </w:tc>
      </w:tr>
      <w:tr w:rsidR="0017566D" w14:paraId="5E4D0A6D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264E4FBD" w14:textId="77777777" w:rsidR="0017566D" w:rsidRDefault="0017566D" w:rsidP="001D0C19">
            <w:pPr>
              <w:pStyle w:val="TableText"/>
            </w:pPr>
            <w:r>
              <w:t>PC-B</w:t>
            </w:r>
          </w:p>
        </w:tc>
        <w:tc>
          <w:tcPr>
            <w:tcW w:w="1361" w:type="dxa"/>
            <w:vAlign w:val="bottom"/>
          </w:tcPr>
          <w:p w14:paraId="2555C26E" w14:textId="77777777" w:rsidR="0017566D" w:rsidRDefault="0017566D" w:rsidP="001D0C19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6610B559" w14:textId="77777777" w:rsidR="0017566D" w:rsidRDefault="0017566D" w:rsidP="001D0C19">
            <w:pPr>
              <w:pStyle w:val="TableText"/>
            </w:pPr>
            <w:r>
              <w:t>192.168.20.1</w:t>
            </w:r>
          </w:p>
        </w:tc>
        <w:tc>
          <w:tcPr>
            <w:tcW w:w="1814" w:type="dxa"/>
            <w:vAlign w:val="bottom"/>
          </w:tcPr>
          <w:p w14:paraId="2A0A0ACC" w14:textId="77777777" w:rsidR="0017566D" w:rsidRDefault="0017566D" w:rsidP="001D0C19">
            <w:pPr>
              <w:pStyle w:val="TableText"/>
            </w:pPr>
            <w:r>
              <w:t>255.255.255.0</w:t>
            </w:r>
          </w:p>
        </w:tc>
      </w:tr>
      <w:tr w:rsidR="0017566D" w14:paraId="24540A5E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4C95DB07" w14:textId="77777777" w:rsidR="0017566D" w:rsidRDefault="0017566D" w:rsidP="001D0C19">
            <w:pPr>
              <w:pStyle w:val="TableText"/>
            </w:pPr>
            <w:r>
              <w:t>PC-C</w:t>
            </w:r>
          </w:p>
        </w:tc>
        <w:tc>
          <w:tcPr>
            <w:tcW w:w="1361" w:type="dxa"/>
            <w:vAlign w:val="bottom"/>
          </w:tcPr>
          <w:p w14:paraId="2C0076CF" w14:textId="77777777" w:rsidR="0017566D" w:rsidRDefault="0017566D" w:rsidP="001D0C19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28DA9FD1" w14:textId="77777777" w:rsidR="0017566D" w:rsidRDefault="0017566D" w:rsidP="001D0C19">
            <w:pPr>
              <w:pStyle w:val="TableText"/>
            </w:pPr>
            <w:r>
              <w:t>192.168.10.2</w:t>
            </w:r>
          </w:p>
        </w:tc>
        <w:tc>
          <w:tcPr>
            <w:tcW w:w="1814" w:type="dxa"/>
            <w:vAlign w:val="bottom"/>
          </w:tcPr>
          <w:p w14:paraId="6631ECBD" w14:textId="77777777" w:rsidR="0017566D" w:rsidRDefault="0017566D" w:rsidP="001D0C19">
            <w:pPr>
              <w:pStyle w:val="TableText"/>
            </w:pPr>
            <w:r>
              <w:t>255.255.255.0</w:t>
            </w:r>
          </w:p>
        </w:tc>
      </w:tr>
    </w:tbl>
    <w:p w14:paraId="471E8DB7" w14:textId="77777777" w:rsidR="00D778DF" w:rsidRPr="00BB73FF" w:rsidRDefault="00D778DF" w:rsidP="00D778DF">
      <w:pPr>
        <w:pStyle w:val="LabSection"/>
        <w:widowControl/>
        <w:outlineLvl w:val="9"/>
      </w:pPr>
      <w:r>
        <w:t>Задачи</w:t>
      </w:r>
    </w:p>
    <w:p w14:paraId="7A2F8FF3" w14:textId="77777777" w:rsidR="00D778DF" w:rsidRPr="004C0909" w:rsidRDefault="00D778DF" w:rsidP="00D778DF">
      <w:pPr>
        <w:pStyle w:val="BodyTextL25Bold"/>
      </w:pPr>
      <w:r>
        <w:t>Часть 1. Настройка VTP</w:t>
      </w:r>
    </w:p>
    <w:p w14:paraId="0DB261C1" w14:textId="77777777" w:rsidR="00D778DF" w:rsidRDefault="00D778DF" w:rsidP="00D778DF">
      <w:pPr>
        <w:pStyle w:val="BodyTextL25Bold"/>
      </w:pPr>
      <w:r>
        <w:t>Часть 2. Настройка DTP</w:t>
      </w:r>
    </w:p>
    <w:p w14:paraId="0F5CE1FD" w14:textId="14AF3F34" w:rsidR="00D778DF" w:rsidRDefault="00D778DF" w:rsidP="00622F38">
      <w:pPr>
        <w:pStyle w:val="BodyTextL25Bold"/>
        <w:tabs>
          <w:tab w:val="right" w:pos="10080"/>
        </w:tabs>
      </w:pPr>
      <w:r>
        <w:t>Часть 3. Добавление сетей VLAN</w:t>
      </w:r>
      <w:r w:rsidRPr="00B10FEC">
        <w:t xml:space="preserve"> и</w:t>
      </w:r>
      <w:r w:rsidR="00B10FEC" w:rsidRPr="00B10FEC">
        <w:t> </w:t>
      </w:r>
      <w:r>
        <w:t>назначение портов</w:t>
      </w:r>
    </w:p>
    <w:p w14:paraId="79565536" w14:textId="77777777" w:rsidR="00D778DF" w:rsidRPr="004C0909" w:rsidRDefault="00D778DF" w:rsidP="00D778DF">
      <w:pPr>
        <w:pStyle w:val="BodyTextL25Bold"/>
      </w:pPr>
      <w:r>
        <w:t>Часть 4. Настройка расширенной сети VLAN</w:t>
      </w:r>
    </w:p>
    <w:p w14:paraId="00100290" w14:textId="77777777" w:rsidR="00D778DF" w:rsidRPr="00C07FD9" w:rsidRDefault="00D778DF" w:rsidP="00D778DF">
      <w:pPr>
        <w:pStyle w:val="LabSection"/>
        <w:widowControl/>
        <w:outlineLvl w:val="9"/>
      </w:pPr>
      <w:r>
        <w:t>Общие сведения/сценарий</w:t>
      </w:r>
    </w:p>
    <w:p w14:paraId="013F113A" w14:textId="58D6AF27" w:rsidR="00613C7C" w:rsidRDefault="00570D16" w:rsidP="00613C7C">
      <w:pPr>
        <w:pStyle w:val="BodyTextL25"/>
      </w:pPr>
      <w:r>
        <w:t>По мере увеличения количества коммутаторов</w:t>
      </w:r>
      <w:r w:rsidRPr="00B10FEC">
        <w:t xml:space="preserve"> в</w:t>
      </w:r>
      <w:r w:rsidR="00B10FEC" w:rsidRPr="00B10FEC">
        <w:t> </w:t>
      </w:r>
      <w:r>
        <w:t>сети усложняется управление сетями VLAN</w:t>
      </w:r>
      <w:r w:rsidRPr="00B10FEC">
        <w:t xml:space="preserve"> и</w:t>
      </w:r>
      <w:r w:rsidR="00B10FEC" w:rsidRPr="00B10FEC">
        <w:t> </w:t>
      </w:r>
      <w:r>
        <w:t>магистралями. Протокол VTP позволяет сетевому администратору автоматизировать управление сетями VLAN. Автоматическое согласование магистралей между сетевыми устройствами управляется динамическим протоколом транкинга (DTP). Протокол DTP включен по умолчанию на коммутаторах Catalyst 2960</w:t>
      </w:r>
      <w:r w:rsidRPr="00B10FEC">
        <w:t xml:space="preserve"> и</w:t>
      </w:r>
      <w:r w:rsidR="00B10FEC" w:rsidRPr="00B10FEC">
        <w:t> </w:t>
      </w:r>
      <w:r>
        <w:t>Catalyst 3560.</w:t>
      </w:r>
    </w:p>
    <w:p w14:paraId="6B84996A" w14:textId="196C37A6" w:rsidR="00570D16" w:rsidRDefault="00B411E1" w:rsidP="00570D16">
      <w:pPr>
        <w:pStyle w:val="BodyTextL25"/>
      </w:pPr>
      <w:r>
        <w:lastRenderedPageBreak/>
        <w:t>В этой лабораторной работе вы настроите магистральные каналы между этими коммутаторами. Также необходимо будет настроить сервер</w:t>
      </w:r>
      <w:r w:rsidRPr="00B10FEC">
        <w:t xml:space="preserve"> и</w:t>
      </w:r>
      <w:r w:rsidR="00B10FEC" w:rsidRPr="00B10FEC">
        <w:t> </w:t>
      </w:r>
      <w:r>
        <w:t>клиентов VTP</w:t>
      </w:r>
      <w:r w:rsidRPr="00B10FEC">
        <w:t xml:space="preserve"> в</w:t>
      </w:r>
      <w:r w:rsidR="00B10FEC" w:rsidRPr="00B10FEC">
        <w:t> </w:t>
      </w:r>
      <w:r>
        <w:t>одном домене VTP. Кроме того, вы настроите расширенную сеть VLAN на одном из коммутаторов, назначите порты для сетей VLAN</w:t>
      </w:r>
      <w:r w:rsidRPr="00B10FEC">
        <w:t xml:space="preserve"> и</w:t>
      </w:r>
      <w:r w:rsidR="00B10FEC" w:rsidRPr="00B10FEC">
        <w:t> </w:t>
      </w:r>
      <w:r>
        <w:t>проверите сквозное подключение</w:t>
      </w:r>
      <w:r w:rsidRPr="00B10FEC">
        <w:t xml:space="preserve"> к</w:t>
      </w:r>
      <w:r w:rsidR="00B10FEC" w:rsidRPr="00B10FEC">
        <w:t> </w:t>
      </w:r>
      <w:r>
        <w:t>этой же VLAN.</w:t>
      </w:r>
    </w:p>
    <w:p w14:paraId="58FE599B" w14:textId="72442C1C" w:rsidR="00D778DF" w:rsidRDefault="00D778DF" w:rsidP="00D778DF">
      <w:pPr>
        <w:pStyle w:val="BodyTextL25"/>
        <w:rPr>
          <w:b/>
        </w:rPr>
      </w:pPr>
      <w:r>
        <w:rPr>
          <w:b/>
        </w:rPr>
        <w:t>Примечание.</w:t>
      </w:r>
      <w:r>
        <w:t xml:space="preserve"> Используются коммутаторы Cisco Catalyst 2960s</w:t>
      </w:r>
      <w:r w:rsidRPr="00B10FEC">
        <w:t xml:space="preserve"> с</w:t>
      </w:r>
      <w:r w:rsidR="00B10FEC" w:rsidRPr="00B10FEC">
        <w:t> </w:t>
      </w:r>
      <w:r>
        <w:t>Cisco IOS версии 15.0(2) (образ lanbasek9). Допускается использование других моделей коммутаторов</w:t>
      </w:r>
      <w:r w:rsidRPr="00B10FEC">
        <w:t xml:space="preserve"> и</w:t>
      </w:r>
      <w:r w:rsidR="00B10FEC" w:rsidRPr="00B10FEC">
        <w:t> </w:t>
      </w:r>
      <w:r>
        <w:t>других версий Cisco IOS.</w:t>
      </w:r>
      <w:r w:rsidRPr="00B10FEC">
        <w:t xml:space="preserve"> В</w:t>
      </w:r>
      <w:r w:rsidR="00B10FEC" w:rsidRPr="00B10FEC">
        <w:t> </w:t>
      </w:r>
      <w:r>
        <w:t>зависимости от модели устройства</w:t>
      </w:r>
      <w:r w:rsidRPr="00B10FEC">
        <w:t xml:space="preserve"> и</w:t>
      </w:r>
      <w:r w:rsidR="00B10FEC" w:rsidRPr="00B10FEC">
        <w:t> </w:t>
      </w:r>
      <w:r>
        <w:t>версии Cisco IOS доступные команды</w:t>
      </w:r>
      <w:r w:rsidRPr="00B10FEC">
        <w:t xml:space="preserve"> и</w:t>
      </w:r>
      <w:r w:rsidR="00B10FEC" w:rsidRPr="00B10FEC">
        <w:t> </w:t>
      </w:r>
      <w:r>
        <w:t>результаты их выполнения могут отличаться от тех, которые показаны</w:t>
      </w:r>
      <w:r w:rsidRPr="00B10FEC">
        <w:t xml:space="preserve"> в</w:t>
      </w:r>
      <w:r w:rsidR="00B10FEC" w:rsidRPr="00B10FEC">
        <w:t> </w:t>
      </w:r>
      <w:r>
        <w:t xml:space="preserve">лабораторных работах. </w:t>
      </w:r>
    </w:p>
    <w:p w14:paraId="30C07357" w14:textId="0250EE8D" w:rsidR="00D778DF" w:rsidRPr="00683036" w:rsidRDefault="00D778DF" w:rsidP="00D778DF">
      <w:pPr>
        <w:pStyle w:val="BodyTextL25"/>
      </w:pPr>
      <w:r>
        <w:rPr>
          <w:b/>
        </w:rPr>
        <w:t>Примечание.</w:t>
      </w:r>
      <w:r>
        <w:t xml:space="preserve"> Убедитесь, что все настройки коммутатора удалены</w:t>
      </w:r>
      <w:r w:rsidRPr="00B10FEC">
        <w:t xml:space="preserve"> и</w:t>
      </w:r>
      <w:r w:rsidR="00B10FEC" w:rsidRPr="00B10FEC">
        <w:t> </w:t>
      </w:r>
      <w:r>
        <w:t>загрузочная конфигурация отсутствует. Если вы не уверены, обратитесь</w:t>
      </w:r>
      <w:r w:rsidRPr="00B10FEC">
        <w:t xml:space="preserve"> к</w:t>
      </w:r>
      <w:r w:rsidR="00B10FEC" w:rsidRPr="00B10FEC">
        <w:t> </w:t>
      </w:r>
      <w:r>
        <w:t>инструктору.</w:t>
      </w:r>
    </w:p>
    <w:p w14:paraId="714A6AD6" w14:textId="77777777" w:rsidR="00D778DF" w:rsidRDefault="00D778DF" w:rsidP="00D778DF">
      <w:pPr>
        <w:pStyle w:val="LabSection"/>
        <w:widowControl/>
        <w:outlineLvl w:val="9"/>
      </w:pPr>
      <w:r>
        <w:t>Необходимые ресурсы</w:t>
      </w:r>
    </w:p>
    <w:p w14:paraId="4EF194EB" w14:textId="1CD78179" w:rsidR="00D778DF" w:rsidRDefault="00D778DF" w:rsidP="00D778DF">
      <w:pPr>
        <w:pStyle w:val="Bulletlevel1"/>
      </w:pPr>
      <w:r>
        <w:t>3 коммутатора (Cisco 2960</w:t>
      </w:r>
      <w:r w:rsidRPr="00B10FEC">
        <w:t xml:space="preserve"> с</w:t>
      </w:r>
      <w:r w:rsidR="00B10FEC" w:rsidRPr="00B10FEC">
        <w:t> </w:t>
      </w:r>
      <w:r>
        <w:t>операционной системой Cisco IOS 15.0(2) (образ lanbasek9) или аналогичная модель)</w:t>
      </w:r>
    </w:p>
    <w:p w14:paraId="24EADAE8" w14:textId="0C1D276D" w:rsidR="0001472D" w:rsidRDefault="0001472D" w:rsidP="00D778DF">
      <w:pPr>
        <w:pStyle w:val="Bulletlevel1"/>
      </w:pPr>
      <w:r>
        <w:t>3 ПК (Windows 7 или 8</w:t>
      </w:r>
      <w:r w:rsidRPr="00B10FEC">
        <w:t xml:space="preserve"> с</w:t>
      </w:r>
      <w:r w:rsidR="00B10FEC" w:rsidRPr="00B10FEC">
        <w:t> </w:t>
      </w:r>
      <w:r>
        <w:t>программой эмуляции терминала, например Tera Term)</w:t>
      </w:r>
    </w:p>
    <w:p w14:paraId="60DCC075" w14:textId="77777777" w:rsidR="00D778DF" w:rsidRDefault="00D778DF" w:rsidP="00D778DF">
      <w:pPr>
        <w:pStyle w:val="Bulletlevel1"/>
      </w:pPr>
      <w:r>
        <w:t>Консольные кабели для настройки устройств Cisco IOS через консольные порты</w:t>
      </w:r>
    </w:p>
    <w:p w14:paraId="0FD041F7" w14:textId="0F9C1006" w:rsidR="00D778DF" w:rsidRDefault="00D778DF" w:rsidP="00D778DF">
      <w:pPr>
        <w:pStyle w:val="Bulletlevel1"/>
      </w:pPr>
      <w:r>
        <w:t>Кабели Ethernet, расположенные</w:t>
      </w:r>
      <w:r w:rsidRPr="00B10FEC">
        <w:t xml:space="preserve"> в</w:t>
      </w:r>
      <w:r w:rsidR="00B10FEC" w:rsidRPr="00B10FEC">
        <w:t> </w:t>
      </w:r>
      <w:r>
        <w:t>соответствии</w:t>
      </w:r>
      <w:r w:rsidRPr="00B10FEC">
        <w:t xml:space="preserve"> с</w:t>
      </w:r>
      <w:r w:rsidR="00B10FEC" w:rsidRPr="00B10FEC">
        <w:t> </w:t>
      </w:r>
      <w:r w:rsidR="00E12B5F">
        <w:t>топологией</w:t>
      </w:r>
    </w:p>
    <w:p w14:paraId="437F6511" w14:textId="77777777" w:rsidR="00403204" w:rsidRDefault="00403204" w:rsidP="004A2363">
      <w:pPr>
        <w:pStyle w:val="PartHead"/>
      </w:pPr>
      <w:r>
        <w:t>Настройка VTP</w:t>
      </w:r>
    </w:p>
    <w:p w14:paraId="095509D5" w14:textId="4436AB42" w:rsidR="00403204" w:rsidRDefault="00403204" w:rsidP="00403204">
      <w:pPr>
        <w:pStyle w:val="BodyTextL25"/>
      </w:pPr>
      <w:r>
        <w:t>Все коммутаторы будут настроены на использование VTP для обновлений сетей VLAN. S2 будет настроен</w:t>
      </w:r>
      <w:r w:rsidRPr="00B10FEC">
        <w:t xml:space="preserve"> в</w:t>
      </w:r>
      <w:r w:rsidR="00B10FEC" w:rsidRPr="00B10FEC">
        <w:t> </w:t>
      </w:r>
      <w:r>
        <w:t>качестве сервера. Коммутаторы S1</w:t>
      </w:r>
      <w:r w:rsidRPr="00B10FEC">
        <w:t xml:space="preserve"> и</w:t>
      </w:r>
      <w:r w:rsidR="00B10FEC" w:rsidRPr="00B10FEC">
        <w:t> </w:t>
      </w:r>
      <w:r>
        <w:t>S3 будут настроены как клиенты. Они будут входить</w:t>
      </w:r>
      <w:r w:rsidRPr="00B10FEC">
        <w:t xml:space="preserve"> в</w:t>
      </w:r>
      <w:r w:rsidR="00B10FEC" w:rsidRPr="00B10FEC">
        <w:t> </w:t>
      </w:r>
      <w:r>
        <w:t xml:space="preserve">домен VTP </w:t>
      </w:r>
      <w:r>
        <w:rPr>
          <w:b/>
        </w:rPr>
        <w:t>CCNA</w:t>
      </w:r>
      <w:r w:rsidRPr="00B10FEC">
        <w:t xml:space="preserve"> с</w:t>
      </w:r>
      <w:r w:rsidR="00B10FEC" w:rsidRPr="00B10FEC">
        <w:t> </w:t>
      </w:r>
      <w:r>
        <w:t xml:space="preserve">паролем </w:t>
      </w:r>
      <w:r>
        <w:rPr>
          <w:b/>
        </w:rPr>
        <w:t>cisco</w:t>
      </w:r>
      <w:r>
        <w:t>.</w:t>
      </w:r>
    </w:p>
    <w:p w14:paraId="1E66DCE4" w14:textId="2B91E0F2" w:rsidR="005E3F97" w:rsidRDefault="005E3F97" w:rsidP="005E3F97">
      <w:pPr>
        <w:pStyle w:val="SubStepAlpha"/>
      </w:pPr>
      <w:r>
        <w:t>Настройте S2</w:t>
      </w:r>
      <w:r w:rsidRPr="00B10FEC">
        <w:t xml:space="preserve"> в</w:t>
      </w:r>
      <w:r w:rsidR="00B10FEC" w:rsidRPr="00B10FEC">
        <w:t> </w:t>
      </w:r>
      <w:r>
        <w:t>качестве сервера VTP</w:t>
      </w:r>
      <w:r w:rsidRPr="00B10FEC">
        <w:t xml:space="preserve"> в</w:t>
      </w:r>
      <w:r w:rsidR="00B10FEC" w:rsidRPr="00B10FEC">
        <w:t> </w:t>
      </w:r>
      <w:r>
        <w:t xml:space="preserve">домене </w:t>
      </w:r>
      <w:r>
        <w:rPr>
          <w:b/>
        </w:rPr>
        <w:t>CCNA</w:t>
      </w:r>
      <w:r w:rsidRPr="00B10FEC">
        <w:t xml:space="preserve"> с</w:t>
      </w:r>
      <w:r w:rsidR="00B10FEC" w:rsidRPr="00B10FEC">
        <w:t> </w:t>
      </w:r>
      <w:r>
        <w:t xml:space="preserve">паролем </w:t>
      </w:r>
      <w:r>
        <w:rPr>
          <w:b/>
        </w:rPr>
        <w:t>cisco</w:t>
      </w:r>
      <w:r>
        <w:t>.</w:t>
      </w:r>
    </w:p>
    <w:p w14:paraId="6B34C641" w14:textId="77777777" w:rsidR="004059F3" w:rsidRPr="00672FC7" w:rsidRDefault="004059F3" w:rsidP="004059F3">
      <w:pPr>
        <w:pStyle w:val="CMD"/>
        <w:rPr>
          <w:lang w:val="en-US"/>
        </w:rPr>
      </w:pPr>
      <w:r w:rsidRPr="00672FC7">
        <w:rPr>
          <w:lang w:val="en-US"/>
        </w:rPr>
        <w:t xml:space="preserve">S2(config)# </w:t>
      </w:r>
      <w:r w:rsidRPr="00672FC7">
        <w:rPr>
          <w:b/>
          <w:lang w:val="en-US"/>
        </w:rPr>
        <w:t>vtp domain CCNA</w:t>
      </w:r>
    </w:p>
    <w:p w14:paraId="62A6AAFD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Changing VTP domain name from NULL to CCNA</w:t>
      </w:r>
    </w:p>
    <w:p w14:paraId="2EFAA406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S2(config)#</w:t>
      </w:r>
    </w:p>
    <w:p w14:paraId="6073342C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*Mar  1 00:03:44.193: %SW_VLAN-6-VTP_DOMAIN_NAME_CHG: VTP domain name changed to CCNA.</w:t>
      </w:r>
    </w:p>
    <w:p w14:paraId="3EA56C74" w14:textId="77777777" w:rsidR="004059F3" w:rsidRPr="00672FC7" w:rsidRDefault="004059F3" w:rsidP="004059F3">
      <w:pPr>
        <w:pStyle w:val="CMD"/>
        <w:rPr>
          <w:lang w:val="en-US"/>
        </w:rPr>
      </w:pPr>
      <w:r w:rsidRPr="00672FC7">
        <w:rPr>
          <w:lang w:val="en-US"/>
        </w:rPr>
        <w:t xml:space="preserve">S2(config)# </w:t>
      </w:r>
      <w:r w:rsidRPr="00672FC7">
        <w:rPr>
          <w:b/>
          <w:lang w:val="en-US"/>
        </w:rPr>
        <w:t>vtp mode server</w:t>
      </w:r>
    </w:p>
    <w:p w14:paraId="6B3E6A44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Device mode already VTP Server for VLANS.</w:t>
      </w:r>
    </w:p>
    <w:p w14:paraId="547FA185" w14:textId="77777777" w:rsidR="004059F3" w:rsidRPr="00672FC7" w:rsidRDefault="004059F3" w:rsidP="004059F3">
      <w:pPr>
        <w:pStyle w:val="CMD"/>
        <w:rPr>
          <w:lang w:val="en-US"/>
        </w:rPr>
      </w:pPr>
      <w:r w:rsidRPr="00672FC7">
        <w:rPr>
          <w:lang w:val="en-US"/>
        </w:rPr>
        <w:t xml:space="preserve">S2(config)# </w:t>
      </w:r>
      <w:r w:rsidRPr="00672FC7">
        <w:rPr>
          <w:b/>
          <w:lang w:val="en-US"/>
        </w:rPr>
        <w:t>vtp password cisco</w:t>
      </w:r>
    </w:p>
    <w:p w14:paraId="3F645E08" w14:textId="77777777" w:rsidR="004059F3" w:rsidRPr="00672FC7" w:rsidRDefault="004059F3" w:rsidP="004059F3">
      <w:pPr>
        <w:pStyle w:val="CMD"/>
        <w:rPr>
          <w:rFonts w:ascii="Arial" w:hAnsi="Arial"/>
          <w:lang w:val="en-US"/>
        </w:rPr>
      </w:pPr>
      <w:r w:rsidRPr="00672FC7">
        <w:rPr>
          <w:lang w:val="en-US"/>
        </w:rPr>
        <w:t>Setting device VTP password to cisco</w:t>
      </w:r>
    </w:p>
    <w:p w14:paraId="08783645" w14:textId="2F2A0C9E" w:rsidR="00055818" w:rsidRDefault="00635EBA" w:rsidP="004059F3">
      <w:pPr>
        <w:pStyle w:val="SubStepAlpha"/>
      </w:pPr>
      <w:r>
        <w:t>Настройте S1</w:t>
      </w:r>
      <w:r w:rsidRPr="00B10FEC">
        <w:t xml:space="preserve"> и</w:t>
      </w:r>
      <w:r w:rsidR="00B10FEC" w:rsidRPr="00B10FEC">
        <w:t> </w:t>
      </w:r>
      <w:r>
        <w:t>S3</w:t>
      </w:r>
      <w:r w:rsidRPr="00B10FEC">
        <w:t xml:space="preserve"> в</w:t>
      </w:r>
      <w:r w:rsidR="00B10FEC" w:rsidRPr="00B10FEC">
        <w:t> </w:t>
      </w:r>
      <w:r>
        <w:t>качестве клиентов VTP</w:t>
      </w:r>
      <w:r w:rsidRPr="00B10FEC">
        <w:t xml:space="preserve"> в</w:t>
      </w:r>
      <w:r w:rsidR="00B10FEC" w:rsidRPr="00B10FEC">
        <w:t> </w:t>
      </w:r>
      <w:r>
        <w:t xml:space="preserve">домене </w:t>
      </w:r>
      <w:r>
        <w:rPr>
          <w:b/>
        </w:rPr>
        <w:t>CCNA</w:t>
      </w:r>
      <w:r w:rsidRPr="00B10FEC">
        <w:t xml:space="preserve"> с</w:t>
      </w:r>
      <w:r w:rsidR="00B10FEC" w:rsidRPr="00B10FEC">
        <w:t> </w:t>
      </w:r>
      <w:r>
        <w:t xml:space="preserve">паролем </w:t>
      </w:r>
      <w:r>
        <w:rPr>
          <w:b/>
        </w:rPr>
        <w:t>cisco</w:t>
      </w:r>
      <w:r>
        <w:t>. Конфигурации VTP приведены ниже.</w:t>
      </w:r>
    </w:p>
    <w:p w14:paraId="06C6B4FC" w14:textId="77777777" w:rsidR="00403204" w:rsidRPr="004059F3" w:rsidRDefault="00403204" w:rsidP="00403204">
      <w:pPr>
        <w:pStyle w:val="CMD"/>
      </w:pPr>
      <w:r>
        <w:t xml:space="preserve">S1(config)# </w:t>
      </w:r>
      <w:r>
        <w:rPr>
          <w:b/>
        </w:rPr>
        <w:t>vtp domain CCNA</w:t>
      </w:r>
    </w:p>
    <w:p w14:paraId="1019D8B4" w14:textId="77777777" w:rsidR="00403204" w:rsidRPr="00672FC7" w:rsidRDefault="00403204" w:rsidP="00403204">
      <w:pPr>
        <w:pStyle w:val="CMD"/>
        <w:rPr>
          <w:lang w:val="en-US"/>
        </w:rPr>
      </w:pPr>
      <w:r w:rsidRPr="00672FC7">
        <w:rPr>
          <w:lang w:val="en-US"/>
        </w:rPr>
        <w:t>Changing VTP domain name from NULL to CCNA</w:t>
      </w:r>
    </w:p>
    <w:p w14:paraId="4A9B2ADC" w14:textId="77777777" w:rsidR="00403204" w:rsidRPr="00672FC7" w:rsidRDefault="00403204" w:rsidP="00403204">
      <w:pPr>
        <w:pStyle w:val="CMD"/>
        <w:rPr>
          <w:lang w:val="en-US"/>
        </w:rPr>
      </w:pPr>
      <w:r w:rsidRPr="00672FC7">
        <w:rPr>
          <w:lang w:val="en-US"/>
        </w:rPr>
        <w:t>S1(config)#</w:t>
      </w:r>
    </w:p>
    <w:p w14:paraId="3DC81FFA" w14:textId="77777777" w:rsidR="00403204" w:rsidRPr="00672FC7" w:rsidRDefault="00403204" w:rsidP="00403204">
      <w:pPr>
        <w:pStyle w:val="CMD"/>
        <w:rPr>
          <w:lang w:val="en-US"/>
        </w:rPr>
      </w:pPr>
      <w:r w:rsidRPr="00672FC7">
        <w:rPr>
          <w:lang w:val="en-US"/>
        </w:rPr>
        <w:t>*Mar  1 00:03:44.193: %SW_VLAN-6-VTP_DOMAIN_NAME_CHG: VTP domain name changed to CCNA.</w:t>
      </w:r>
    </w:p>
    <w:p w14:paraId="417F7C6F" w14:textId="77777777" w:rsidR="00403204" w:rsidRPr="00672FC7" w:rsidRDefault="00403204" w:rsidP="00403204">
      <w:pPr>
        <w:pStyle w:val="CMD"/>
        <w:rPr>
          <w:lang w:val="fr-FR"/>
        </w:rPr>
      </w:pPr>
      <w:r w:rsidRPr="00672FC7">
        <w:rPr>
          <w:lang w:val="fr-FR"/>
        </w:rPr>
        <w:t xml:space="preserve">S1(config)# </w:t>
      </w:r>
      <w:r w:rsidRPr="00672FC7">
        <w:rPr>
          <w:b/>
          <w:lang w:val="fr-FR"/>
        </w:rPr>
        <w:t>vtp mode client</w:t>
      </w:r>
    </w:p>
    <w:p w14:paraId="52D57428" w14:textId="77777777" w:rsidR="00403204" w:rsidRPr="00672FC7" w:rsidRDefault="00403204" w:rsidP="00403204">
      <w:pPr>
        <w:pStyle w:val="CMD"/>
        <w:rPr>
          <w:lang w:val="fr-FR"/>
        </w:rPr>
      </w:pPr>
      <w:r w:rsidRPr="00672FC7">
        <w:rPr>
          <w:lang w:val="fr-FR"/>
        </w:rPr>
        <w:t>Device mode VTP client for VLANS.</w:t>
      </w:r>
    </w:p>
    <w:p w14:paraId="61D60775" w14:textId="77777777" w:rsidR="00403204" w:rsidRPr="00672FC7" w:rsidRDefault="002660B9" w:rsidP="00403204">
      <w:pPr>
        <w:pStyle w:val="CMD"/>
        <w:rPr>
          <w:b/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vtp password cisco</w:t>
      </w:r>
    </w:p>
    <w:p w14:paraId="6AE9070B" w14:textId="77777777" w:rsidR="00403204" w:rsidRPr="00672FC7" w:rsidRDefault="00403204" w:rsidP="000E078C">
      <w:pPr>
        <w:pStyle w:val="CMD"/>
        <w:rPr>
          <w:rFonts w:ascii="Arial" w:hAnsi="Arial"/>
          <w:lang w:val="en-US"/>
        </w:rPr>
      </w:pPr>
      <w:r w:rsidRPr="00672FC7">
        <w:rPr>
          <w:lang w:val="en-US"/>
        </w:rPr>
        <w:t>Setting device VTP password to cisco</w:t>
      </w:r>
    </w:p>
    <w:p w14:paraId="08C00E49" w14:textId="77777777" w:rsidR="004059F3" w:rsidRDefault="004059F3" w:rsidP="004059F3">
      <w:pPr>
        <w:pStyle w:val="SubStepAlpha"/>
      </w:pPr>
      <w:r>
        <w:t xml:space="preserve">Проверьте конфигурации VTP, введя команду </w:t>
      </w:r>
      <w:r>
        <w:rPr>
          <w:b/>
        </w:rPr>
        <w:t>show vtp status</w:t>
      </w:r>
      <w:r>
        <w:t xml:space="preserve"> на всех коммутаторах. Статус VTP для S3 приведен ниже.</w:t>
      </w:r>
    </w:p>
    <w:p w14:paraId="4AF0BF8A" w14:textId="77777777" w:rsidR="002B7E87" w:rsidRDefault="00635EBA" w:rsidP="002B7E87">
      <w:pPr>
        <w:pStyle w:val="CMD"/>
      </w:pPr>
      <w:r>
        <w:t xml:space="preserve">S3# </w:t>
      </w:r>
      <w:r>
        <w:rPr>
          <w:b/>
        </w:rPr>
        <w:t>show vtp status</w:t>
      </w:r>
    </w:p>
    <w:p w14:paraId="10F0F3BE" w14:textId="77777777" w:rsidR="002B7E87" w:rsidRDefault="002B7E87" w:rsidP="002B7E87">
      <w:pPr>
        <w:pStyle w:val="CMD"/>
      </w:pPr>
      <w:r>
        <w:lastRenderedPageBreak/>
        <w:t>VTP Version capable             : 1 to 3</w:t>
      </w:r>
    </w:p>
    <w:p w14:paraId="06C37500" w14:textId="77777777" w:rsidR="002B7E87" w:rsidRDefault="002B7E87" w:rsidP="002B7E87">
      <w:pPr>
        <w:pStyle w:val="CMD"/>
      </w:pPr>
      <w:r>
        <w:t>VTP version running             : 1</w:t>
      </w:r>
    </w:p>
    <w:p w14:paraId="136C4497" w14:textId="77777777" w:rsidR="002B7E87" w:rsidRDefault="002B7E87" w:rsidP="002B7E87">
      <w:pPr>
        <w:pStyle w:val="CMD"/>
      </w:pPr>
      <w:r>
        <w:t>VTP Domain Name                 : CCNA</w:t>
      </w:r>
    </w:p>
    <w:p w14:paraId="3B900230" w14:textId="77777777" w:rsidR="002B7E87" w:rsidRDefault="002B7E87" w:rsidP="002B7E87">
      <w:pPr>
        <w:pStyle w:val="CMD"/>
      </w:pPr>
      <w:r>
        <w:t>VTP Pruning Mode                : Disabled</w:t>
      </w:r>
    </w:p>
    <w:p w14:paraId="1EB0C128" w14:textId="77777777" w:rsidR="002B7E87" w:rsidRPr="00CD730A" w:rsidRDefault="002B7E87" w:rsidP="002B7E87">
      <w:pPr>
        <w:pStyle w:val="CMD"/>
        <w:rPr>
          <w:lang w:val="en-US"/>
        </w:rPr>
      </w:pPr>
      <w:r w:rsidRPr="00CD730A">
        <w:rPr>
          <w:lang w:val="en-US"/>
        </w:rPr>
        <w:t>VTP Traps Generation            : Disabled</w:t>
      </w:r>
    </w:p>
    <w:p w14:paraId="7DEEED93" w14:textId="77777777" w:rsidR="002B7E87" w:rsidRPr="00CD730A" w:rsidRDefault="002B7E87" w:rsidP="002B7E87">
      <w:pPr>
        <w:pStyle w:val="CMD"/>
        <w:rPr>
          <w:lang w:val="en-US"/>
        </w:rPr>
      </w:pPr>
      <w:r w:rsidRPr="00CD730A">
        <w:rPr>
          <w:lang w:val="en-US"/>
        </w:rPr>
        <w:t>Device ID                       : 0cd9.96d2.3580</w:t>
      </w:r>
    </w:p>
    <w:p w14:paraId="521D1CA2" w14:textId="77777777" w:rsidR="002B7E87" w:rsidRPr="00672FC7" w:rsidRDefault="002B7E87" w:rsidP="002B7E87">
      <w:pPr>
        <w:pStyle w:val="CMD"/>
        <w:rPr>
          <w:lang w:val="en-US"/>
        </w:rPr>
      </w:pPr>
      <w:r w:rsidRPr="00672FC7">
        <w:rPr>
          <w:lang w:val="en-US"/>
        </w:rPr>
        <w:t>Configuration last modified by 0.0.0.0 at 0-0-00 00:00:00</w:t>
      </w:r>
    </w:p>
    <w:p w14:paraId="41E052FC" w14:textId="77777777" w:rsidR="002B7E87" w:rsidRPr="00672FC7" w:rsidRDefault="002B7E87" w:rsidP="002B7E87">
      <w:pPr>
        <w:pStyle w:val="CMD"/>
        <w:rPr>
          <w:lang w:val="en-US"/>
        </w:rPr>
      </w:pPr>
    </w:p>
    <w:p w14:paraId="55DC691C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Feature VLAN:</w:t>
      </w:r>
    </w:p>
    <w:p w14:paraId="03B92FAB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--------------</w:t>
      </w:r>
    </w:p>
    <w:p w14:paraId="72665416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VTP Operating Mode                : Client</w:t>
      </w:r>
    </w:p>
    <w:p w14:paraId="5AB4CD32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Maximum VLANs supported locally   : 255</w:t>
      </w:r>
    </w:p>
    <w:p w14:paraId="6530E515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Number of existing VLANs          : 5</w:t>
      </w:r>
    </w:p>
    <w:p w14:paraId="1FD14261" w14:textId="77777777" w:rsidR="00635EBA" w:rsidRPr="00672FC7" w:rsidRDefault="00635EBA" w:rsidP="00635EBA">
      <w:pPr>
        <w:pStyle w:val="CMD"/>
        <w:rPr>
          <w:lang w:val="fr-FR"/>
        </w:rPr>
      </w:pPr>
      <w:r w:rsidRPr="00672FC7">
        <w:rPr>
          <w:lang w:val="fr-FR"/>
        </w:rPr>
        <w:t>Configuration Revision            : 0</w:t>
      </w:r>
    </w:p>
    <w:p w14:paraId="39EC3E5B" w14:textId="77777777" w:rsidR="00635EBA" w:rsidRPr="00672FC7" w:rsidRDefault="00635EBA" w:rsidP="00635EBA">
      <w:pPr>
        <w:pStyle w:val="CMD"/>
        <w:rPr>
          <w:lang w:val="fr-FR"/>
        </w:rPr>
      </w:pPr>
      <w:r w:rsidRPr="00672FC7">
        <w:rPr>
          <w:lang w:val="fr-FR"/>
        </w:rPr>
        <w:t>MD5 digest                        : 0x8B 0x58 0x3D 0x9D 0x64 0xBE 0xD5 0xF6</w:t>
      </w:r>
    </w:p>
    <w:p w14:paraId="37210EF6" w14:textId="77777777" w:rsidR="00635EBA" w:rsidRPr="00672FC7" w:rsidRDefault="00635EBA" w:rsidP="00635EBA">
      <w:pPr>
        <w:pStyle w:val="CMD"/>
        <w:rPr>
          <w:lang w:val="fr-FR"/>
        </w:rPr>
      </w:pPr>
      <w:r w:rsidRPr="00672FC7">
        <w:rPr>
          <w:lang w:val="fr-FR"/>
        </w:rPr>
        <w:t xml:space="preserve">                                    0x62 0xCB 0x4B 0x50 0xE5 0x9C 0x6F 0xF6</w:t>
      </w:r>
    </w:p>
    <w:p w14:paraId="0A47CE69" w14:textId="77777777" w:rsidR="00754A6E" w:rsidRDefault="001D0C19" w:rsidP="00754A6E">
      <w:pPr>
        <w:pStyle w:val="PartHead"/>
      </w:pPr>
      <w:r>
        <w:t>Настройка динамического протокола транкинга (DTP)</w:t>
      </w:r>
    </w:p>
    <w:p w14:paraId="7FC639DA" w14:textId="67BDA9EE" w:rsidR="00231DCA" w:rsidRPr="001F4F1B" w:rsidRDefault="00EE2732" w:rsidP="008402F2">
      <w:pPr>
        <w:pStyle w:val="StepHead"/>
      </w:pPr>
      <w:r>
        <w:t>Настройте динамические магистральные каналы между S1</w:t>
      </w:r>
      <w:r w:rsidRPr="00B10FEC">
        <w:t xml:space="preserve"> и</w:t>
      </w:r>
      <w:r w:rsidR="00B10FEC" w:rsidRPr="00B10FEC">
        <w:t> </w:t>
      </w:r>
      <w:r>
        <w:t>S2.</w:t>
      </w:r>
    </w:p>
    <w:p w14:paraId="72A66ABC" w14:textId="40EAB60A" w:rsidR="00603C52" w:rsidRDefault="009103EB" w:rsidP="00603C52">
      <w:pPr>
        <w:pStyle w:val="SubStepAlpha"/>
      </w:pPr>
      <w:r>
        <w:t xml:space="preserve">Введите команду </w:t>
      </w:r>
      <w:r>
        <w:rPr>
          <w:b/>
        </w:rPr>
        <w:t>show interfaces f0/1 switchport</w:t>
      </w:r>
      <w:r>
        <w:t xml:space="preserve"> на коммутаторах S1</w:t>
      </w:r>
      <w:r w:rsidRPr="00B10FEC">
        <w:t xml:space="preserve"> и</w:t>
      </w:r>
      <w:r w:rsidR="00B10FEC" w:rsidRPr="00B10FEC">
        <w:t> </w:t>
      </w:r>
      <w:r>
        <w:t>S2.</w:t>
      </w:r>
    </w:p>
    <w:p w14:paraId="7559A8F4" w14:textId="5C5BEB9E" w:rsidR="009103EB" w:rsidRDefault="009103EB" w:rsidP="00230830">
      <w:pPr>
        <w:pStyle w:val="BodyTextL50"/>
      </w:pPr>
      <w:r>
        <w:t>Какой административный</w:t>
      </w:r>
      <w:r w:rsidRPr="00B10FEC">
        <w:t xml:space="preserve"> и</w:t>
      </w:r>
      <w:r w:rsidR="00B10FEC" w:rsidRPr="00B10FEC">
        <w:t> </w:t>
      </w:r>
      <w:r>
        <w:t>оперативный режим</w:t>
      </w:r>
      <w:r w:rsidRPr="00B10FEC">
        <w:t xml:space="preserve"> у</w:t>
      </w:r>
      <w:r w:rsidR="00B10FEC" w:rsidRPr="00B10FEC">
        <w:t> </w:t>
      </w:r>
      <w:r>
        <w:t>коммутационного порта f0/1?</w:t>
      </w:r>
    </w:p>
    <w:p w14:paraId="0BB37FD2" w14:textId="304CAB6A" w:rsidR="009103EB" w:rsidRPr="003A2645" w:rsidRDefault="009103EB" w:rsidP="00122F15">
      <w:pPr>
        <w:pStyle w:val="BodyTextL50"/>
        <w:rPr>
          <w:lang w:val="en-US"/>
        </w:rPr>
      </w:pPr>
      <w:r w:rsidRPr="003A2645">
        <w:rPr>
          <w:lang w:val="en-US"/>
        </w:rPr>
        <w:t>_____________</w:t>
      </w:r>
      <w:r w:rsidR="003A2645">
        <w:rPr>
          <w:lang w:val="en-US"/>
        </w:rPr>
        <w:t xml:space="preserve">administrative mode: </w:t>
      </w:r>
      <w:r w:rsidR="008F23E9">
        <w:rPr>
          <w:lang w:val="en-US"/>
        </w:rPr>
        <w:t>dynamic auto</w:t>
      </w:r>
      <w:r w:rsidR="003A2645">
        <w:rPr>
          <w:lang w:val="en-US"/>
        </w:rPr>
        <w:t>,</w:t>
      </w:r>
      <w:r w:rsidR="00FB3009">
        <w:rPr>
          <w:lang w:val="en-US"/>
        </w:rPr>
        <w:t xml:space="preserve"> </w:t>
      </w:r>
      <w:r w:rsidR="003A2645">
        <w:rPr>
          <w:lang w:val="en-US"/>
        </w:rPr>
        <w:t xml:space="preserve">operational mode: static access </w:t>
      </w:r>
      <w:r w:rsidRPr="003A2645">
        <w:rPr>
          <w:lang w:val="en-US"/>
        </w:rPr>
        <w:t>_______________________________________________________________________</w:t>
      </w:r>
    </w:p>
    <w:p w14:paraId="57A372CF" w14:textId="3A087642" w:rsidR="00603C52" w:rsidRDefault="00230830" w:rsidP="00603C52">
      <w:pPr>
        <w:pStyle w:val="SubStepAlpha"/>
      </w:pPr>
      <w:r>
        <w:t>В режиме интерфейсной настройки установите динамический магистральный канал между S1</w:t>
      </w:r>
      <w:r w:rsidRPr="00B10FEC">
        <w:t xml:space="preserve"> и</w:t>
      </w:r>
      <w:r w:rsidR="00B10FEC" w:rsidRPr="00B10FEC">
        <w:t> </w:t>
      </w:r>
      <w:r>
        <w:t>S2. Поскольку по умолчанию устанавливается режим dynamic auto, то только одну сторону канала необходимо перевести</w:t>
      </w:r>
      <w:r w:rsidRPr="00B10FEC">
        <w:t xml:space="preserve"> в</w:t>
      </w:r>
      <w:r w:rsidR="00B10FEC" w:rsidRPr="00B10FEC">
        <w:t> </w:t>
      </w:r>
      <w:r>
        <w:t>режим dynamic desirable.</w:t>
      </w:r>
    </w:p>
    <w:p w14:paraId="347856FA" w14:textId="77777777" w:rsidR="007B504F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f0/1</w:t>
      </w:r>
    </w:p>
    <w:p w14:paraId="07AD7E41" w14:textId="77777777" w:rsidR="00E34346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mode dynamic desirable</w:t>
      </w:r>
    </w:p>
    <w:p w14:paraId="25D13764" w14:textId="77777777" w:rsidR="007B504F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>S1(config-if)#</w:t>
      </w:r>
    </w:p>
    <w:p w14:paraId="6646BE82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*Mar  1 00:30:45.082: %LINEPROTO-5-UPDOWN: Line protocol on Interface FastEthernet0/1, changed state to down</w:t>
      </w:r>
    </w:p>
    <w:p w14:paraId="4307707F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*Mar  1 0:30:48.102: %LINEPROTO-5-UPDOWN: Line protocol on Interface FastEthernet0/1, changed state to up</w:t>
      </w:r>
    </w:p>
    <w:p w14:paraId="0F7387DD" w14:textId="3A22BC07" w:rsidR="00E34346" w:rsidRDefault="00E34346" w:rsidP="00E34346">
      <w:pPr>
        <w:pStyle w:val="SubStepAlpha"/>
      </w:pPr>
      <w:r>
        <w:t>Проверьте магистральный канал между коммутаторами S1</w:t>
      </w:r>
      <w:r w:rsidRPr="00B10FEC">
        <w:t xml:space="preserve"> и</w:t>
      </w:r>
      <w:r w:rsidR="00B10FEC" w:rsidRPr="00B10FEC">
        <w:t> </w:t>
      </w:r>
      <w:r>
        <w:t>S2</w:t>
      </w:r>
      <w:r w:rsidRPr="00B10FEC">
        <w:t xml:space="preserve"> с</w:t>
      </w:r>
      <w:r w:rsidR="00B10FEC" w:rsidRPr="00B10FEC">
        <w:t> </w:t>
      </w:r>
      <w:r>
        <w:t xml:space="preserve">помощью команды </w:t>
      </w:r>
      <w:r>
        <w:rPr>
          <w:b/>
        </w:rPr>
        <w:t>show interfaces trunk</w:t>
      </w:r>
      <w:r>
        <w:t>.</w:t>
      </w:r>
    </w:p>
    <w:p w14:paraId="5E2FE6F3" w14:textId="77777777" w:rsidR="007B504F" w:rsidRPr="008F23E9" w:rsidRDefault="007B504F" w:rsidP="007B504F">
      <w:pPr>
        <w:pStyle w:val="CMD"/>
        <w:rPr>
          <w:lang w:val="en-US"/>
        </w:rPr>
      </w:pPr>
      <w:r w:rsidRPr="008F23E9">
        <w:rPr>
          <w:lang w:val="en-US"/>
        </w:rPr>
        <w:t xml:space="preserve">S1# </w:t>
      </w:r>
      <w:r w:rsidRPr="008F23E9">
        <w:rPr>
          <w:b/>
          <w:lang w:val="en-US"/>
        </w:rPr>
        <w:t>show interfaces trunk</w:t>
      </w:r>
    </w:p>
    <w:p w14:paraId="6EBBE4EC" w14:textId="77777777" w:rsidR="007B504F" w:rsidRPr="008F23E9" w:rsidRDefault="007B504F" w:rsidP="007B504F">
      <w:pPr>
        <w:pStyle w:val="CMDOutput"/>
        <w:rPr>
          <w:lang w:val="en-US"/>
        </w:rPr>
      </w:pPr>
    </w:p>
    <w:p w14:paraId="394A1A1C" w14:textId="77777777" w:rsidR="007B504F" w:rsidRPr="008F23E9" w:rsidRDefault="007B504F" w:rsidP="007B504F">
      <w:pPr>
        <w:pStyle w:val="CMDOutput"/>
        <w:rPr>
          <w:lang w:val="en-US"/>
        </w:rPr>
      </w:pPr>
      <w:r w:rsidRPr="008F23E9">
        <w:rPr>
          <w:lang w:val="en-US"/>
        </w:rPr>
        <w:t>Port        Mode             Encapsulation  Status        Native vlan</w:t>
      </w:r>
    </w:p>
    <w:p w14:paraId="6AD87F0F" w14:textId="77777777" w:rsidR="007B504F" w:rsidRPr="008F23E9" w:rsidRDefault="007B504F" w:rsidP="007B504F">
      <w:pPr>
        <w:pStyle w:val="CMDOutput"/>
        <w:rPr>
          <w:lang w:val="en-US"/>
        </w:rPr>
      </w:pPr>
      <w:r w:rsidRPr="008F23E9">
        <w:rPr>
          <w:lang w:val="en-US"/>
        </w:rPr>
        <w:t>Fa0/1       desirable        802.1q         trunking      1</w:t>
      </w:r>
    </w:p>
    <w:p w14:paraId="0E8F48F4" w14:textId="77777777" w:rsidR="007B504F" w:rsidRPr="008F23E9" w:rsidRDefault="007B504F" w:rsidP="007B504F">
      <w:pPr>
        <w:pStyle w:val="CMDOutput"/>
        <w:rPr>
          <w:lang w:val="en-US"/>
        </w:rPr>
      </w:pPr>
    </w:p>
    <w:p w14:paraId="29EE7EB3" w14:textId="77777777" w:rsidR="007B504F" w:rsidRPr="008F23E9" w:rsidRDefault="007B504F" w:rsidP="007B504F">
      <w:pPr>
        <w:pStyle w:val="CMDOutput"/>
        <w:rPr>
          <w:lang w:val="en-US"/>
        </w:rPr>
      </w:pPr>
      <w:r w:rsidRPr="008F23E9">
        <w:rPr>
          <w:lang w:val="en-US"/>
        </w:rPr>
        <w:t>Port        Vlans allowed on trunk</w:t>
      </w:r>
    </w:p>
    <w:p w14:paraId="3D7F6C7F" w14:textId="77777777" w:rsidR="007B504F" w:rsidRPr="008F23E9" w:rsidRDefault="007B504F" w:rsidP="007B504F">
      <w:pPr>
        <w:pStyle w:val="CMDOutput"/>
        <w:rPr>
          <w:lang w:val="en-US"/>
        </w:rPr>
      </w:pPr>
      <w:r w:rsidRPr="008F23E9">
        <w:rPr>
          <w:lang w:val="en-US"/>
        </w:rPr>
        <w:t>Fa0/1       1-4094</w:t>
      </w:r>
    </w:p>
    <w:p w14:paraId="5C722B50" w14:textId="77777777" w:rsidR="007B504F" w:rsidRPr="008F23E9" w:rsidRDefault="007B504F" w:rsidP="007B504F">
      <w:pPr>
        <w:pStyle w:val="CMDOutput"/>
        <w:rPr>
          <w:lang w:val="en-US"/>
        </w:rPr>
      </w:pPr>
    </w:p>
    <w:p w14:paraId="22F47A79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allowed and active in management domain</w:t>
      </w:r>
    </w:p>
    <w:p w14:paraId="180B48B4" w14:textId="77777777" w:rsidR="007B504F" w:rsidRPr="00672FC7" w:rsidRDefault="00E12545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1</w:t>
      </w:r>
    </w:p>
    <w:p w14:paraId="03F0E594" w14:textId="77777777" w:rsidR="007B504F" w:rsidRPr="00672FC7" w:rsidRDefault="007B504F" w:rsidP="007B504F">
      <w:pPr>
        <w:pStyle w:val="CMDOutput"/>
        <w:rPr>
          <w:lang w:val="en-US"/>
        </w:rPr>
      </w:pPr>
    </w:p>
    <w:p w14:paraId="4BA41D7B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in spanning tree forwarding state and not pruned</w:t>
      </w:r>
    </w:p>
    <w:p w14:paraId="720BD2CB" w14:textId="77777777" w:rsidR="007B504F" w:rsidRPr="00672FC7" w:rsidRDefault="00E12545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none</w:t>
      </w:r>
    </w:p>
    <w:p w14:paraId="4AA2B127" w14:textId="77777777" w:rsidR="007B504F" w:rsidRPr="00672FC7" w:rsidRDefault="007B504F" w:rsidP="007B504F">
      <w:pPr>
        <w:pStyle w:val="CMDOutput"/>
        <w:rPr>
          <w:lang w:val="en-US"/>
        </w:rPr>
      </w:pPr>
    </w:p>
    <w:p w14:paraId="5E73054D" w14:textId="77777777" w:rsidR="007B504F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 xml:space="preserve">S2# </w:t>
      </w:r>
      <w:r w:rsidRPr="00672FC7">
        <w:rPr>
          <w:b/>
          <w:lang w:val="en-US"/>
        </w:rPr>
        <w:t>show interfaces trunk</w:t>
      </w:r>
    </w:p>
    <w:p w14:paraId="7D9F3688" w14:textId="77777777" w:rsidR="007B504F" w:rsidRPr="00672FC7" w:rsidRDefault="007B504F" w:rsidP="007B504F">
      <w:pPr>
        <w:pStyle w:val="CMDOutput"/>
        <w:rPr>
          <w:lang w:val="en-US"/>
        </w:rPr>
      </w:pPr>
    </w:p>
    <w:p w14:paraId="5FFBFE42" w14:textId="77777777" w:rsidR="007B504F" w:rsidRPr="00672FC7" w:rsidRDefault="007B504F" w:rsidP="007B504F">
      <w:pPr>
        <w:pStyle w:val="CMDOutput"/>
        <w:rPr>
          <w:lang w:val="fr-FR"/>
        </w:rPr>
      </w:pPr>
      <w:r w:rsidRPr="00672FC7">
        <w:rPr>
          <w:lang w:val="fr-FR"/>
        </w:rPr>
        <w:t>Port        Mode             Encapsulation  Status        Native vlan</w:t>
      </w:r>
    </w:p>
    <w:p w14:paraId="615617BF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auto             802.1q         trunking      1</w:t>
      </w:r>
    </w:p>
    <w:p w14:paraId="3ED9D833" w14:textId="77777777" w:rsidR="007B504F" w:rsidRPr="00672FC7" w:rsidRDefault="007B504F" w:rsidP="007B504F">
      <w:pPr>
        <w:pStyle w:val="CMDOutput"/>
        <w:rPr>
          <w:lang w:val="en-US"/>
        </w:rPr>
      </w:pPr>
    </w:p>
    <w:p w14:paraId="4647DFE3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allowed on trunk</w:t>
      </w:r>
    </w:p>
    <w:p w14:paraId="4E64EC9E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1-4094</w:t>
      </w:r>
    </w:p>
    <w:p w14:paraId="10D64B7C" w14:textId="77777777" w:rsidR="007B504F" w:rsidRPr="00672FC7" w:rsidRDefault="007B504F" w:rsidP="007B504F">
      <w:pPr>
        <w:pStyle w:val="CMDOutput"/>
        <w:rPr>
          <w:lang w:val="en-US"/>
        </w:rPr>
      </w:pPr>
    </w:p>
    <w:p w14:paraId="081A7E9C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allowed and active in management domain</w:t>
      </w:r>
    </w:p>
    <w:p w14:paraId="7B77E0BD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1</w:t>
      </w:r>
    </w:p>
    <w:p w14:paraId="40F5AA19" w14:textId="77777777" w:rsidR="007B504F" w:rsidRPr="00672FC7" w:rsidRDefault="007B504F" w:rsidP="007B504F">
      <w:pPr>
        <w:pStyle w:val="CMDOutput"/>
        <w:rPr>
          <w:lang w:val="en-US"/>
        </w:rPr>
      </w:pPr>
    </w:p>
    <w:p w14:paraId="2B8B493D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in spanning tree forwarding state and not pruned</w:t>
      </w:r>
    </w:p>
    <w:p w14:paraId="19857FEE" w14:textId="77777777" w:rsidR="007B504F" w:rsidRPr="007B504F" w:rsidRDefault="007B504F" w:rsidP="007B504F">
      <w:pPr>
        <w:pStyle w:val="CMDOutput"/>
      </w:pPr>
      <w:r>
        <w:t>Fa0/1       1</w:t>
      </w:r>
    </w:p>
    <w:p w14:paraId="31898DFA" w14:textId="0DD0A61B" w:rsidR="00E34346" w:rsidRDefault="00E34346" w:rsidP="007B504F">
      <w:pPr>
        <w:pStyle w:val="StepHead"/>
      </w:pPr>
      <w:r>
        <w:t>Настройте статический магистральный канал между S1</w:t>
      </w:r>
      <w:r w:rsidRPr="00B10FEC">
        <w:t xml:space="preserve"> и</w:t>
      </w:r>
      <w:r w:rsidR="00B10FEC" w:rsidRPr="00B10FEC">
        <w:t> </w:t>
      </w:r>
      <w:r>
        <w:t>S3.</w:t>
      </w:r>
    </w:p>
    <w:p w14:paraId="0518725C" w14:textId="34179272" w:rsidR="00E34346" w:rsidRDefault="002F4E3A" w:rsidP="00603C52">
      <w:pPr>
        <w:pStyle w:val="SubStepAlpha"/>
      </w:pPr>
      <w:r>
        <w:t>Между коммутаторами S1</w:t>
      </w:r>
      <w:r w:rsidRPr="00B10FEC">
        <w:t xml:space="preserve"> и</w:t>
      </w:r>
      <w:r w:rsidR="00B10FEC" w:rsidRPr="00B10FEC">
        <w:t> </w:t>
      </w:r>
      <w:r>
        <w:t>S3 установите статический магистральный канал</w:t>
      </w:r>
      <w:r w:rsidRPr="00B10FEC">
        <w:t xml:space="preserve"> с</w:t>
      </w:r>
      <w:r w:rsidR="00B10FEC" w:rsidRPr="00B10FEC">
        <w:t> </w:t>
      </w:r>
      <w:r>
        <w:t xml:space="preserve">помощью команды </w:t>
      </w:r>
      <w:r>
        <w:rPr>
          <w:b/>
        </w:rPr>
        <w:t>switchport mode trunk</w:t>
      </w:r>
      <w:r w:rsidRPr="00B10FEC">
        <w:t xml:space="preserve"> в</w:t>
      </w:r>
      <w:r w:rsidR="00B10FEC" w:rsidRPr="00B10FEC">
        <w:t> </w:t>
      </w:r>
      <w:r>
        <w:t>режиме интерфейсной настройки для порта F0/3.</w:t>
      </w:r>
    </w:p>
    <w:p w14:paraId="15E7F24A" w14:textId="77777777" w:rsidR="002F4E3A" w:rsidRPr="00672FC7" w:rsidRDefault="002F4E3A" w:rsidP="002F4E3A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f0/3</w:t>
      </w:r>
    </w:p>
    <w:p w14:paraId="7E46C391" w14:textId="77777777" w:rsidR="002F4E3A" w:rsidRPr="00672FC7" w:rsidRDefault="002F4E3A" w:rsidP="002F4E3A">
      <w:pPr>
        <w:pStyle w:val="CMD"/>
        <w:rPr>
          <w:b/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mode trunk</w:t>
      </w:r>
    </w:p>
    <w:p w14:paraId="7BC984D6" w14:textId="1FB97B70" w:rsidR="002F4E3A" w:rsidRDefault="002F4E3A" w:rsidP="002F4E3A">
      <w:pPr>
        <w:pStyle w:val="SubStepAlpha"/>
      </w:pPr>
      <w:r>
        <w:t>Проверьте магистрали</w:t>
      </w:r>
      <w:r w:rsidRPr="00B10FEC">
        <w:t xml:space="preserve"> с</w:t>
      </w:r>
      <w:r w:rsidR="00B10FEC" w:rsidRPr="00B10FEC">
        <w:t> </w:t>
      </w:r>
      <w:r>
        <w:t xml:space="preserve">помощью команды </w:t>
      </w:r>
      <w:r>
        <w:rPr>
          <w:b/>
        </w:rPr>
        <w:t>show interfaces trunk</w:t>
      </w:r>
      <w:r>
        <w:t xml:space="preserve"> на коммутаторе S1.</w:t>
      </w:r>
    </w:p>
    <w:p w14:paraId="7CFA0CFC" w14:textId="77777777" w:rsidR="002F4E3A" w:rsidRPr="00672FC7" w:rsidRDefault="002F4E3A" w:rsidP="002F4E3A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show interface trunk</w:t>
      </w:r>
    </w:p>
    <w:p w14:paraId="1FD11A82" w14:textId="77777777" w:rsidR="002F4E3A" w:rsidRPr="00672FC7" w:rsidRDefault="002F4E3A" w:rsidP="002F4E3A">
      <w:pPr>
        <w:pStyle w:val="CMDOutput"/>
        <w:rPr>
          <w:lang w:val="en-US"/>
        </w:rPr>
      </w:pPr>
    </w:p>
    <w:p w14:paraId="33F2A38D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Mode             Encapsulation  Status        Native vlan</w:t>
      </w:r>
    </w:p>
    <w:p w14:paraId="7E792625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Fa0/1       desirable        802.1q         trunking      1</w:t>
      </w:r>
    </w:p>
    <w:p w14:paraId="08B9560D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Fa0/3       on               802.1q         trunking      1</w:t>
      </w:r>
    </w:p>
    <w:p w14:paraId="4926E6E5" w14:textId="77777777" w:rsidR="002F4E3A" w:rsidRPr="00672FC7" w:rsidRDefault="002F4E3A" w:rsidP="002F4E3A">
      <w:pPr>
        <w:pStyle w:val="CMDOutput"/>
        <w:rPr>
          <w:lang w:val="en-US"/>
        </w:rPr>
      </w:pPr>
    </w:p>
    <w:p w14:paraId="7474C58A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Vlans allowed on trunk</w:t>
      </w:r>
    </w:p>
    <w:p w14:paraId="3ECB43FB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Fa0/1       1-4094</w:t>
      </w:r>
    </w:p>
    <w:p w14:paraId="16FBCFF9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Fa0/3       1-4094</w:t>
      </w:r>
    </w:p>
    <w:p w14:paraId="55664A7D" w14:textId="77777777" w:rsidR="002F4E3A" w:rsidRPr="00672FC7" w:rsidRDefault="002F4E3A" w:rsidP="002F4E3A">
      <w:pPr>
        <w:pStyle w:val="CMDOutput"/>
        <w:rPr>
          <w:lang w:val="en-US"/>
        </w:rPr>
      </w:pPr>
    </w:p>
    <w:p w14:paraId="50447EBE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Vlans allowed and active in management domain</w:t>
      </w:r>
    </w:p>
    <w:p w14:paraId="6EBF16FD" w14:textId="77777777" w:rsidR="002F4E3A" w:rsidRPr="00672FC7" w:rsidRDefault="001B2A22" w:rsidP="002F4E3A">
      <w:pPr>
        <w:pStyle w:val="CMDOutput"/>
        <w:rPr>
          <w:lang w:val="en-US"/>
        </w:rPr>
      </w:pPr>
      <w:r w:rsidRPr="00672FC7">
        <w:rPr>
          <w:lang w:val="en-US"/>
        </w:rPr>
        <w:t>Fa0/1       1</w:t>
      </w:r>
    </w:p>
    <w:p w14:paraId="33E1CB31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Fa0/3       1</w:t>
      </w:r>
    </w:p>
    <w:p w14:paraId="783CE433" w14:textId="77777777" w:rsidR="001B2A22" w:rsidRPr="00672FC7" w:rsidRDefault="001B2A22" w:rsidP="002F4E3A">
      <w:pPr>
        <w:pStyle w:val="CMDOutput"/>
        <w:rPr>
          <w:lang w:val="en-US"/>
        </w:rPr>
      </w:pPr>
    </w:p>
    <w:p w14:paraId="530B6AB8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Vlans in spanning tree forwarding state and not pruned</w:t>
      </w:r>
    </w:p>
    <w:p w14:paraId="7809E7C9" w14:textId="77777777" w:rsidR="002F4E3A" w:rsidRDefault="00E12545" w:rsidP="002F4E3A">
      <w:pPr>
        <w:pStyle w:val="CMDOutput"/>
      </w:pPr>
      <w:r>
        <w:t>Fa0/1       none</w:t>
      </w:r>
    </w:p>
    <w:p w14:paraId="2F0E0D25" w14:textId="77777777" w:rsidR="002F4E3A" w:rsidRDefault="00E12545" w:rsidP="002F4E3A">
      <w:pPr>
        <w:pStyle w:val="CMDOutput"/>
      </w:pPr>
      <w:r>
        <w:t>Fa0/3       none</w:t>
      </w:r>
    </w:p>
    <w:p w14:paraId="491B197C" w14:textId="73E0CD92" w:rsidR="00432207" w:rsidRDefault="00432207" w:rsidP="00432207">
      <w:pPr>
        <w:pStyle w:val="SubStepAlpha"/>
      </w:pPr>
      <w:r>
        <w:t>Настройте постоянную магистраль между коммутаторами S2</w:t>
      </w:r>
      <w:r w:rsidRPr="00B10FEC">
        <w:t xml:space="preserve"> и</w:t>
      </w:r>
      <w:r w:rsidR="00B10FEC" w:rsidRPr="00B10FEC">
        <w:t> </w:t>
      </w:r>
      <w:r>
        <w:t>S3.</w:t>
      </w:r>
    </w:p>
    <w:p w14:paraId="2FAD8A1B" w14:textId="77777777" w:rsidR="00432207" w:rsidRDefault="00432207" w:rsidP="00432207">
      <w:pPr>
        <w:pStyle w:val="SubStepAlpha"/>
      </w:pPr>
      <w:r>
        <w:t>Запишите команды, использованные для создания статической магистрали.</w:t>
      </w:r>
    </w:p>
    <w:p w14:paraId="2F980267" w14:textId="2E35536A" w:rsidR="00A85219" w:rsidRPr="00A85219" w:rsidRDefault="00A85219" w:rsidP="00A85219">
      <w:pPr>
        <w:pStyle w:val="BodyTextL50"/>
        <w:rPr>
          <w:lang w:val="en-US"/>
        </w:rPr>
      </w:pPr>
      <w:r w:rsidRPr="00A85219">
        <w:rPr>
          <w:lang w:val="en-US"/>
        </w:rPr>
        <w:t>Switch(config-if)#switchport trunk encapsulation dot1q</w:t>
      </w:r>
      <w:r>
        <w:rPr>
          <w:lang w:val="en-US"/>
        </w:rPr>
        <w:br/>
      </w:r>
      <w:r w:rsidRPr="00A85219">
        <w:rPr>
          <w:lang w:val="en-US"/>
        </w:rPr>
        <w:t>Switch(config-if)#switchport mode trunk</w:t>
      </w:r>
      <w:r w:rsidR="00AF30EF" w:rsidRPr="00A85219">
        <w:rPr>
          <w:lang w:val="en-US"/>
        </w:rPr>
        <w:t>___</w:t>
      </w:r>
    </w:p>
    <w:p w14:paraId="75A10607" w14:textId="01CF1103" w:rsidR="00AF30EF" w:rsidRPr="00A85219" w:rsidRDefault="00AF30EF" w:rsidP="00AF30EF">
      <w:pPr>
        <w:pStyle w:val="BodyTextL50"/>
        <w:rPr>
          <w:lang w:val="en-US"/>
        </w:rPr>
      </w:pPr>
      <w:r w:rsidRPr="00A85219">
        <w:rPr>
          <w:lang w:val="en-US"/>
        </w:rPr>
        <w:t>________________________________________</w:t>
      </w:r>
    </w:p>
    <w:p w14:paraId="74C06CD8" w14:textId="0A60A9EE" w:rsidR="002F4E3A" w:rsidRDefault="002F4E3A" w:rsidP="002F4E3A">
      <w:pPr>
        <w:pStyle w:val="PartHead"/>
      </w:pPr>
      <w:r>
        <w:lastRenderedPageBreak/>
        <w:t>Добавление сетей VLAN</w:t>
      </w:r>
      <w:r w:rsidRPr="00B10FEC">
        <w:t xml:space="preserve"> и</w:t>
      </w:r>
      <w:r w:rsidR="00B10FEC" w:rsidRPr="00B10FEC">
        <w:t> </w:t>
      </w:r>
      <w:r>
        <w:t>назначение портов</w:t>
      </w:r>
    </w:p>
    <w:p w14:paraId="151C96C7" w14:textId="77777777" w:rsidR="00E12545" w:rsidRDefault="00E12545" w:rsidP="00E12545">
      <w:pPr>
        <w:pStyle w:val="StepHead"/>
      </w:pPr>
      <w:r>
        <w:t>Добавьте сети VLAN на коммутаторах.</w:t>
      </w:r>
    </w:p>
    <w:p w14:paraId="04D110F6" w14:textId="77777777" w:rsidR="007E549D" w:rsidRDefault="007E549D" w:rsidP="007E549D">
      <w:pPr>
        <w:pStyle w:val="SubStepAlpha"/>
      </w:pPr>
      <w:r>
        <w:t>На коммутаторе S1 добавьте сеть VLAN 10.</w:t>
      </w:r>
    </w:p>
    <w:p w14:paraId="6384577A" w14:textId="77777777" w:rsidR="007E549D" w:rsidRDefault="007E549D" w:rsidP="007E549D">
      <w:pPr>
        <w:pStyle w:val="CMD"/>
      </w:pPr>
      <w:r>
        <w:t xml:space="preserve">S1(config)# </w:t>
      </w:r>
      <w:r>
        <w:rPr>
          <w:b/>
        </w:rPr>
        <w:t>vlan 10</w:t>
      </w:r>
    </w:p>
    <w:p w14:paraId="671CC04E" w14:textId="77777777" w:rsidR="007E549D" w:rsidRDefault="007E549D" w:rsidP="007E549D">
      <w:pPr>
        <w:pStyle w:val="BodyTextL50"/>
      </w:pPr>
      <w:r>
        <w:t>Удалось ли вам создать сеть VLAN 10 на коммутаторе S1? Поясните ответ.</w:t>
      </w:r>
    </w:p>
    <w:p w14:paraId="2CD51DEB" w14:textId="77777777" w:rsidR="002F4E3A" w:rsidRDefault="002F4E3A" w:rsidP="007E549D">
      <w:pPr>
        <w:pStyle w:val="SubStepAlpha"/>
      </w:pPr>
      <w:r>
        <w:t>Добавьте следующие сети VLAN на коммутаторе S2.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878"/>
        <w:gridCol w:w="2969"/>
      </w:tblGrid>
      <w:tr w:rsidR="00525BD1" w14:paraId="3B0757BD" w14:textId="77777777" w:rsidTr="0052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8" w:type="dxa"/>
          </w:tcPr>
          <w:p w14:paraId="06E991AC" w14:textId="77777777" w:rsidR="00525BD1" w:rsidRDefault="00525BD1" w:rsidP="00525BD1">
            <w:pPr>
              <w:pStyle w:val="TableHeading"/>
            </w:pPr>
            <w:r>
              <w:t>VLAN</w:t>
            </w:r>
          </w:p>
        </w:tc>
        <w:tc>
          <w:tcPr>
            <w:tcW w:w="2969" w:type="dxa"/>
          </w:tcPr>
          <w:p w14:paraId="49862A08" w14:textId="77777777" w:rsidR="00525BD1" w:rsidRDefault="00525BD1" w:rsidP="00525BD1">
            <w:pPr>
              <w:pStyle w:val="TableHeading"/>
            </w:pPr>
            <w:r>
              <w:t>Имя</w:t>
            </w:r>
          </w:p>
        </w:tc>
      </w:tr>
      <w:tr w:rsidR="00525BD1" w14:paraId="1A0995AA" w14:textId="77777777" w:rsidTr="00525BD1">
        <w:tc>
          <w:tcPr>
            <w:tcW w:w="2878" w:type="dxa"/>
          </w:tcPr>
          <w:p w14:paraId="23BDB78B" w14:textId="77777777" w:rsidR="00525BD1" w:rsidRDefault="00525BD1" w:rsidP="00525BD1">
            <w:pPr>
              <w:pStyle w:val="TableText"/>
            </w:pPr>
            <w:r>
              <w:t>10</w:t>
            </w:r>
          </w:p>
        </w:tc>
        <w:tc>
          <w:tcPr>
            <w:tcW w:w="2969" w:type="dxa"/>
          </w:tcPr>
          <w:p w14:paraId="403706B8" w14:textId="3EFBADFC" w:rsidR="00525BD1" w:rsidRDefault="00E12B5F" w:rsidP="00525BD1">
            <w:pPr>
              <w:pStyle w:val="TableText"/>
            </w:pPr>
            <w:r w:rsidRPr="00E12B5F">
              <w:t>Red</w:t>
            </w:r>
          </w:p>
        </w:tc>
      </w:tr>
      <w:tr w:rsidR="00525BD1" w14:paraId="2E79FB96" w14:textId="77777777" w:rsidTr="00525BD1">
        <w:tc>
          <w:tcPr>
            <w:tcW w:w="2878" w:type="dxa"/>
          </w:tcPr>
          <w:p w14:paraId="7CBF65E8" w14:textId="77777777" w:rsidR="00525BD1" w:rsidRDefault="00525BD1" w:rsidP="00525BD1">
            <w:pPr>
              <w:pStyle w:val="TableText"/>
            </w:pPr>
            <w:r>
              <w:t>20</w:t>
            </w:r>
          </w:p>
        </w:tc>
        <w:tc>
          <w:tcPr>
            <w:tcW w:w="2969" w:type="dxa"/>
          </w:tcPr>
          <w:p w14:paraId="55B57C9A" w14:textId="2514E51F" w:rsidR="00525BD1" w:rsidRDefault="00E12B5F" w:rsidP="00525BD1">
            <w:pPr>
              <w:pStyle w:val="TableText"/>
            </w:pPr>
            <w:r w:rsidRPr="00E12B5F">
              <w:t>Blue</w:t>
            </w:r>
          </w:p>
        </w:tc>
      </w:tr>
      <w:tr w:rsidR="00525BD1" w14:paraId="2586A965" w14:textId="77777777" w:rsidTr="00525BD1">
        <w:tc>
          <w:tcPr>
            <w:tcW w:w="2878" w:type="dxa"/>
          </w:tcPr>
          <w:p w14:paraId="18B56297" w14:textId="77777777" w:rsidR="00525BD1" w:rsidRDefault="00525BD1" w:rsidP="00525BD1">
            <w:pPr>
              <w:pStyle w:val="TableText"/>
            </w:pPr>
            <w:r>
              <w:t>30</w:t>
            </w:r>
          </w:p>
        </w:tc>
        <w:tc>
          <w:tcPr>
            <w:tcW w:w="2969" w:type="dxa"/>
          </w:tcPr>
          <w:p w14:paraId="0193FE12" w14:textId="60391E22" w:rsidR="00525BD1" w:rsidRDefault="00E12B5F" w:rsidP="00525BD1">
            <w:pPr>
              <w:pStyle w:val="TableText"/>
            </w:pPr>
            <w:r w:rsidRPr="00E12B5F">
              <w:t>Yellow</w:t>
            </w:r>
          </w:p>
        </w:tc>
      </w:tr>
      <w:tr w:rsidR="00525BD1" w14:paraId="4DC7FCB1" w14:textId="77777777" w:rsidTr="00525BD1">
        <w:tc>
          <w:tcPr>
            <w:tcW w:w="2878" w:type="dxa"/>
          </w:tcPr>
          <w:p w14:paraId="3A1D4BA7" w14:textId="77777777" w:rsidR="00525BD1" w:rsidRDefault="00525BD1" w:rsidP="00525BD1">
            <w:pPr>
              <w:pStyle w:val="TableText"/>
            </w:pPr>
            <w:r>
              <w:t>99</w:t>
            </w:r>
          </w:p>
        </w:tc>
        <w:tc>
          <w:tcPr>
            <w:tcW w:w="2969" w:type="dxa"/>
          </w:tcPr>
          <w:p w14:paraId="10EC2159" w14:textId="0DD8CA71" w:rsidR="00525BD1" w:rsidRDefault="00E12B5F" w:rsidP="00525BD1">
            <w:pPr>
              <w:pStyle w:val="TableText"/>
            </w:pPr>
            <w:r w:rsidRPr="00E12B5F">
              <w:t>Management</w:t>
            </w:r>
          </w:p>
        </w:tc>
      </w:tr>
    </w:tbl>
    <w:p w14:paraId="0C35F655" w14:textId="77777777" w:rsidR="002F4E3A" w:rsidRDefault="002F4E3A" w:rsidP="002F4E3A">
      <w:pPr>
        <w:pStyle w:val="CMD"/>
      </w:pPr>
      <w:r>
        <w:t xml:space="preserve">S2(config)# </w:t>
      </w:r>
      <w:r>
        <w:rPr>
          <w:b/>
        </w:rPr>
        <w:t>vlan 10</w:t>
      </w:r>
    </w:p>
    <w:p w14:paraId="0D37E12A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name Red</w:t>
      </w:r>
    </w:p>
    <w:p w14:paraId="33C5CA45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vlan 20</w:t>
      </w:r>
    </w:p>
    <w:p w14:paraId="45ED93E1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name Blue</w:t>
      </w:r>
    </w:p>
    <w:p w14:paraId="464EFE46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vlan 30</w:t>
      </w:r>
    </w:p>
    <w:p w14:paraId="5F7D8D9B" w14:textId="77777777" w:rsidR="002F4E3A" w:rsidRDefault="002F4E3A" w:rsidP="002F4E3A">
      <w:pPr>
        <w:pStyle w:val="CMD"/>
        <w:rPr>
          <w:b/>
        </w:rPr>
      </w:pPr>
      <w:r>
        <w:t xml:space="preserve">S2(config-vlan)# </w:t>
      </w:r>
      <w:r>
        <w:rPr>
          <w:b/>
        </w:rPr>
        <w:t>name Yellow</w:t>
      </w:r>
    </w:p>
    <w:p w14:paraId="6EAE6CC4" w14:textId="77777777" w:rsidR="000D3613" w:rsidRPr="000D3613" w:rsidRDefault="000D3613" w:rsidP="000D3613">
      <w:pPr>
        <w:pStyle w:val="CMD"/>
        <w:rPr>
          <w:b/>
        </w:rPr>
      </w:pPr>
      <w:r>
        <w:t xml:space="preserve">S2(config-vlan)# </w:t>
      </w:r>
      <w:r>
        <w:rPr>
          <w:b/>
        </w:rPr>
        <w:t>vlan 99</w:t>
      </w:r>
    </w:p>
    <w:p w14:paraId="348F85E7" w14:textId="77777777" w:rsidR="000D3613" w:rsidRDefault="000D3613" w:rsidP="000D3613">
      <w:pPr>
        <w:pStyle w:val="CMD"/>
      </w:pPr>
      <w:r>
        <w:t xml:space="preserve">S2(config-vlan)# </w:t>
      </w:r>
      <w:r>
        <w:rPr>
          <w:b/>
        </w:rPr>
        <w:t>name Management</w:t>
      </w:r>
    </w:p>
    <w:p w14:paraId="0110BB93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end</w:t>
      </w:r>
    </w:p>
    <w:p w14:paraId="79F8A2E8" w14:textId="77777777" w:rsidR="007757D0" w:rsidRDefault="007757D0" w:rsidP="002F4E3A">
      <w:pPr>
        <w:pStyle w:val="CMD"/>
      </w:pPr>
    </w:p>
    <w:p w14:paraId="528E9A70" w14:textId="77777777" w:rsidR="002F4E3A" w:rsidRDefault="007757D0" w:rsidP="002F4E3A">
      <w:pPr>
        <w:pStyle w:val="CMD"/>
      </w:pPr>
      <w:r>
        <w:t xml:space="preserve">S2# </w:t>
      </w:r>
      <w:r>
        <w:rPr>
          <w:b/>
        </w:rPr>
        <w:t>show vlan brief</w:t>
      </w:r>
    </w:p>
    <w:p w14:paraId="43C79F51" w14:textId="77777777" w:rsidR="000D3613" w:rsidRDefault="000D3613" w:rsidP="000D3613">
      <w:pPr>
        <w:pStyle w:val="CMDOutput"/>
      </w:pPr>
    </w:p>
    <w:p w14:paraId="5C37BE17" w14:textId="77777777" w:rsidR="000D3613" w:rsidRDefault="000D3613" w:rsidP="000D3613">
      <w:pPr>
        <w:pStyle w:val="CMDOutput"/>
      </w:pPr>
      <w:r>
        <w:t>VLAN Name                             Status    Ports</w:t>
      </w:r>
    </w:p>
    <w:p w14:paraId="61846620" w14:textId="77777777" w:rsidR="000D3613" w:rsidRDefault="000D3613" w:rsidP="000D3613">
      <w:pPr>
        <w:pStyle w:val="CMDOutput"/>
      </w:pPr>
      <w:r>
        <w:t>---- -------------------------------- --------- -------------------------------</w:t>
      </w:r>
    </w:p>
    <w:p w14:paraId="2F4EB770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>1    default                          active    Fa0/2, Fa0/4, Fa0/5, Fa0/6</w:t>
      </w:r>
    </w:p>
    <w:p w14:paraId="79E0070B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Fa0/7, Fa0/8, Fa0/9, Fa0/10</w:t>
      </w:r>
    </w:p>
    <w:p w14:paraId="227B3C84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Fa0/11, Fa0/12, Fa0/13, Fa0/14</w:t>
      </w:r>
    </w:p>
    <w:p w14:paraId="6CCD4FD2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Fa0/15, Fa0/16, Fa0/17, Fa0/18</w:t>
      </w:r>
    </w:p>
    <w:p w14:paraId="1B7C0A27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Fa0/19, Fa0/20, Fa0/21, Fa0/22</w:t>
      </w:r>
    </w:p>
    <w:p w14:paraId="009E2C26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Fa0/23, Fa0/24, Gi0/1, Gi0/2</w:t>
      </w:r>
    </w:p>
    <w:p w14:paraId="4F106733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>10   Red                              active</w:t>
      </w:r>
    </w:p>
    <w:p w14:paraId="4353EE9D" w14:textId="77777777" w:rsidR="000D3613" w:rsidRPr="00672FC7" w:rsidRDefault="000D3613" w:rsidP="000D3613">
      <w:pPr>
        <w:pStyle w:val="CMDOutput"/>
        <w:rPr>
          <w:lang w:val="en-US"/>
        </w:rPr>
      </w:pPr>
      <w:r w:rsidRPr="00672FC7">
        <w:rPr>
          <w:lang w:val="en-US"/>
        </w:rPr>
        <w:t>20   Blue                             active</w:t>
      </w:r>
    </w:p>
    <w:p w14:paraId="05F5CF3C" w14:textId="77777777" w:rsidR="000D3613" w:rsidRPr="00672FC7" w:rsidRDefault="000D3613" w:rsidP="000D3613">
      <w:pPr>
        <w:pStyle w:val="CMDOutput"/>
        <w:rPr>
          <w:lang w:val="en-US"/>
        </w:rPr>
      </w:pPr>
      <w:r w:rsidRPr="00672FC7">
        <w:rPr>
          <w:lang w:val="en-US"/>
        </w:rPr>
        <w:t>30   Yellow                           active</w:t>
      </w:r>
    </w:p>
    <w:p w14:paraId="421BEE3D" w14:textId="77777777" w:rsidR="000D3613" w:rsidRPr="00672FC7" w:rsidRDefault="000D3613" w:rsidP="000D3613">
      <w:pPr>
        <w:pStyle w:val="CMDOutput"/>
        <w:rPr>
          <w:lang w:val="en-US"/>
        </w:rPr>
      </w:pPr>
      <w:r w:rsidRPr="00672FC7">
        <w:rPr>
          <w:lang w:val="en-US"/>
        </w:rPr>
        <w:t>99   Management                       active</w:t>
      </w:r>
    </w:p>
    <w:p w14:paraId="448F71E7" w14:textId="77777777" w:rsidR="000D3613" w:rsidRDefault="001C0144" w:rsidP="000D3613">
      <w:pPr>
        <w:pStyle w:val="CMDOutput"/>
      </w:pPr>
      <w:r>
        <w:t>&lt;выходные данные опущены&gt;</w:t>
      </w:r>
    </w:p>
    <w:p w14:paraId="4E11794B" w14:textId="45C6C581" w:rsidR="000D3613" w:rsidRDefault="000D3613" w:rsidP="000D3613">
      <w:pPr>
        <w:pStyle w:val="StepHead"/>
      </w:pPr>
      <w:r>
        <w:t>Проверьте обновления VTP на коммутаторах S1</w:t>
      </w:r>
      <w:r w:rsidRPr="00B10FEC">
        <w:t xml:space="preserve"> и</w:t>
      </w:r>
      <w:r w:rsidR="00B10FEC" w:rsidRPr="00B10FEC">
        <w:t> </w:t>
      </w:r>
      <w:r>
        <w:t>S3.</w:t>
      </w:r>
    </w:p>
    <w:p w14:paraId="0F670BF0" w14:textId="449657FB" w:rsidR="000D3613" w:rsidRDefault="005B21B9" w:rsidP="000D3613">
      <w:pPr>
        <w:pStyle w:val="BodyTextL25"/>
      </w:pPr>
      <w:r>
        <w:t>Так как коммутатор S2 настроен как VTP-сервер,</w:t>
      </w:r>
      <w:r w:rsidRPr="00B10FEC">
        <w:t xml:space="preserve"> а</w:t>
      </w:r>
      <w:r w:rsidR="00B10FEC" w:rsidRPr="00B10FEC">
        <w:t> </w:t>
      </w:r>
      <w:r>
        <w:t>коммутаторы S1</w:t>
      </w:r>
      <w:r w:rsidRPr="00B10FEC">
        <w:t xml:space="preserve"> и</w:t>
      </w:r>
      <w:r w:rsidR="00B10FEC" w:rsidRPr="00B10FEC">
        <w:t> </w:t>
      </w:r>
      <w:r>
        <w:t>S3 настроены как VTP-клиенты, коммутаторы S1</w:t>
      </w:r>
      <w:r w:rsidRPr="00B10FEC">
        <w:t xml:space="preserve"> и</w:t>
      </w:r>
      <w:r w:rsidR="00B10FEC" w:rsidRPr="00B10FEC">
        <w:t> </w:t>
      </w:r>
      <w:r>
        <w:t>S3 должны получить</w:t>
      </w:r>
      <w:r w:rsidRPr="00B10FEC">
        <w:t xml:space="preserve"> и</w:t>
      </w:r>
      <w:r w:rsidR="00B10FEC" w:rsidRPr="00B10FEC">
        <w:t> </w:t>
      </w:r>
      <w:r>
        <w:t>применить информацию</w:t>
      </w:r>
      <w:r w:rsidRPr="00B10FEC">
        <w:t xml:space="preserve"> о</w:t>
      </w:r>
      <w:r w:rsidR="00B10FEC" w:rsidRPr="00B10FEC">
        <w:t> </w:t>
      </w:r>
      <w:r>
        <w:t>сети VLAN от коммутатора S2.</w:t>
      </w:r>
    </w:p>
    <w:p w14:paraId="7F41B9EB" w14:textId="3C663570" w:rsidR="00B36969" w:rsidRDefault="00B36969" w:rsidP="004F08BE">
      <w:pPr>
        <w:pStyle w:val="BodyTextL25"/>
        <w:keepNext/>
        <w:ind w:left="357"/>
      </w:pPr>
      <w:r>
        <w:lastRenderedPageBreak/>
        <w:t xml:space="preserve">Какие команды </w:t>
      </w:r>
      <w:r>
        <w:rPr>
          <w:b/>
        </w:rPr>
        <w:t>show</w:t>
      </w:r>
      <w:r>
        <w:t xml:space="preserve"> вы использовали для проверки обновлений VTP на коммутаторах S1</w:t>
      </w:r>
      <w:r w:rsidRPr="00B10FEC">
        <w:t xml:space="preserve"> и</w:t>
      </w:r>
      <w:r w:rsidR="00B10FEC" w:rsidRPr="00B10FEC">
        <w:t> </w:t>
      </w:r>
      <w:r>
        <w:t>S3?</w:t>
      </w:r>
    </w:p>
    <w:p w14:paraId="1786745E" w14:textId="0E3D86F7" w:rsidR="00B36969" w:rsidRDefault="00ED5C59" w:rsidP="000D3613">
      <w:pPr>
        <w:pStyle w:val="BodyTextL25"/>
      </w:pPr>
      <w:r>
        <w:rPr>
          <w:lang w:val="en-US"/>
        </w:rPr>
        <w:t>show vlan</w:t>
      </w:r>
      <w:r w:rsidR="00B36969">
        <w:t>______________________________________</w:t>
      </w:r>
    </w:p>
    <w:p w14:paraId="4AF47CA4" w14:textId="77777777" w:rsidR="00FD0747" w:rsidRDefault="00767294" w:rsidP="00FD0747">
      <w:pPr>
        <w:pStyle w:val="StepHead"/>
      </w:pPr>
      <w:r>
        <w:t>Назначение портов сетям VLAN.</w:t>
      </w:r>
    </w:p>
    <w:p w14:paraId="205E8136" w14:textId="39482394" w:rsidR="00B36969" w:rsidRPr="00B36969" w:rsidRDefault="0017566D" w:rsidP="0017566D">
      <w:pPr>
        <w:pStyle w:val="BodyTextL25"/>
      </w:pPr>
      <w:r>
        <w:t>На этом шаге вам предстоит связать порты</w:t>
      </w:r>
      <w:r w:rsidRPr="00B10FEC">
        <w:t xml:space="preserve"> с</w:t>
      </w:r>
      <w:r w:rsidR="00B10FEC" w:rsidRPr="00B10FEC">
        <w:t> </w:t>
      </w:r>
      <w:r>
        <w:t>сетями VLAN</w:t>
      </w:r>
      <w:r w:rsidRPr="00B10FEC">
        <w:t xml:space="preserve"> и</w:t>
      </w:r>
      <w:r w:rsidR="00B10FEC" w:rsidRPr="00B10FEC">
        <w:t> </w:t>
      </w:r>
      <w:r>
        <w:t>настроить IP-адреса согласно следующей таблице.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211"/>
        <w:gridCol w:w="1134"/>
        <w:gridCol w:w="5202"/>
      </w:tblGrid>
      <w:tr w:rsidR="0017566D" w14:paraId="2C86FA6E" w14:textId="77777777" w:rsidTr="004F0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1" w:type="dxa"/>
          </w:tcPr>
          <w:p w14:paraId="648FC217" w14:textId="77777777" w:rsidR="0017566D" w:rsidRDefault="0017566D" w:rsidP="005D4B2E">
            <w:pPr>
              <w:pStyle w:val="TableHeading"/>
            </w:pPr>
            <w:r>
              <w:t>Назначение портов</w:t>
            </w:r>
          </w:p>
        </w:tc>
        <w:tc>
          <w:tcPr>
            <w:tcW w:w="1134" w:type="dxa"/>
          </w:tcPr>
          <w:p w14:paraId="7A15E583" w14:textId="77777777" w:rsidR="0017566D" w:rsidRDefault="0017566D" w:rsidP="005D4B2E">
            <w:pPr>
              <w:pStyle w:val="TableHeading"/>
            </w:pPr>
            <w:r>
              <w:t>VLAN</w:t>
            </w:r>
          </w:p>
        </w:tc>
        <w:tc>
          <w:tcPr>
            <w:tcW w:w="5202" w:type="dxa"/>
          </w:tcPr>
          <w:p w14:paraId="3512C7C7" w14:textId="01A45A85" w:rsidR="0017566D" w:rsidRDefault="0017566D" w:rsidP="005D4B2E">
            <w:pPr>
              <w:pStyle w:val="TableHeading"/>
            </w:pPr>
            <w:r>
              <w:t>IP-адрес</w:t>
            </w:r>
            <w:r w:rsidRPr="00B10FEC">
              <w:t xml:space="preserve"> и</w:t>
            </w:r>
            <w:r w:rsidR="00B10FEC" w:rsidRPr="00B10FEC">
              <w:t> </w:t>
            </w:r>
            <w:r>
              <w:t>префикс прикрепленного компьютера</w:t>
            </w:r>
          </w:p>
        </w:tc>
      </w:tr>
      <w:tr w:rsidR="0017566D" w14:paraId="10D7C3B2" w14:textId="77777777" w:rsidTr="004F08BE">
        <w:tc>
          <w:tcPr>
            <w:tcW w:w="2211" w:type="dxa"/>
          </w:tcPr>
          <w:p w14:paraId="51421F55" w14:textId="77777777" w:rsidR="0017566D" w:rsidRDefault="0017566D" w:rsidP="005D4B2E">
            <w:pPr>
              <w:pStyle w:val="TableText"/>
            </w:pPr>
            <w:r>
              <w:t>S1 F0/6</w:t>
            </w:r>
          </w:p>
        </w:tc>
        <w:tc>
          <w:tcPr>
            <w:tcW w:w="1134" w:type="dxa"/>
          </w:tcPr>
          <w:p w14:paraId="70B8E3C1" w14:textId="77777777" w:rsidR="0017566D" w:rsidRDefault="0017566D" w:rsidP="005D4B2E">
            <w:pPr>
              <w:pStyle w:val="TableText"/>
            </w:pPr>
            <w:r>
              <w:t>VLAN 10</w:t>
            </w:r>
          </w:p>
        </w:tc>
        <w:tc>
          <w:tcPr>
            <w:tcW w:w="5202" w:type="dxa"/>
          </w:tcPr>
          <w:p w14:paraId="00066831" w14:textId="77777777" w:rsidR="0017566D" w:rsidRDefault="0017566D" w:rsidP="005D4B2E">
            <w:pPr>
              <w:pStyle w:val="TableText"/>
            </w:pPr>
            <w:r>
              <w:t>PC-A: 192.168.10.1 /24</w:t>
            </w:r>
          </w:p>
        </w:tc>
      </w:tr>
      <w:tr w:rsidR="0017566D" w14:paraId="09DA8A85" w14:textId="77777777" w:rsidTr="004F08BE">
        <w:tc>
          <w:tcPr>
            <w:tcW w:w="2211" w:type="dxa"/>
          </w:tcPr>
          <w:p w14:paraId="407B375E" w14:textId="77777777" w:rsidR="0017566D" w:rsidRDefault="0017566D" w:rsidP="005D4B2E">
            <w:pPr>
              <w:pStyle w:val="TableText"/>
            </w:pPr>
            <w:r>
              <w:t>S2 F0/18</w:t>
            </w:r>
          </w:p>
        </w:tc>
        <w:tc>
          <w:tcPr>
            <w:tcW w:w="1134" w:type="dxa"/>
          </w:tcPr>
          <w:p w14:paraId="5207DF04" w14:textId="77777777" w:rsidR="0017566D" w:rsidRDefault="0017566D" w:rsidP="005D4B2E">
            <w:pPr>
              <w:pStyle w:val="TableText"/>
            </w:pPr>
            <w:r>
              <w:t>VLAN 20</w:t>
            </w:r>
          </w:p>
        </w:tc>
        <w:tc>
          <w:tcPr>
            <w:tcW w:w="5202" w:type="dxa"/>
          </w:tcPr>
          <w:p w14:paraId="13038A3A" w14:textId="77777777" w:rsidR="0017566D" w:rsidRDefault="0017566D" w:rsidP="0017566D">
            <w:pPr>
              <w:pStyle w:val="TableText"/>
            </w:pPr>
            <w:r>
              <w:t>PC-B: 192.168.20.1 /24</w:t>
            </w:r>
          </w:p>
        </w:tc>
      </w:tr>
      <w:tr w:rsidR="0017566D" w14:paraId="2EAB118E" w14:textId="77777777" w:rsidTr="004F08BE">
        <w:tc>
          <w:tcPr>
            <w:tcW w:w="2211" w:type="dxa"/>
          </w:tcPr>
          <w:p w14:paraId="2000D3AE" w14:textId="77777777" w:rsidR="0017566D" w:rsidRDefault="0017566D" w:rsidP="005D4B2E">
            <w:pPr>
              <w:pStyle w:val="TableText"/>
            </w:pPr>
            <w:r>
              <w:t>S3 F0/18</w:t>
            </w:r>
          </w:p>
        </w:tc>
        <w:tc>
          <w:tcPr>
            <w:tcW w:w="1134" w:type="dxa"/>
          </w:tcPr>
          <w:p w14:paraId="5AC57900" w14:textId="77777777" w:rsidR="0017566D" w:rsidRDefault="0017566D" w:rsidP="005D4B2E">
            <w:pPr>
              <w:pStyle w:val="TableText"/>
            </w:pPr>
            <w:r>
              <w:t>VLAN 10</w:t>
            </w:r>
          </w:p>
        </w:tc>
        <w:tc>
          <w:tcPr>
            <w:tcW w:w="5202" w:type="dxa"/>
          </w:tcPr>
          <w:p w14:paraId="64BFD714" w14:textId="77777777" w:rsidR="0017566D" w:rsidRDefault="0017566D" w:rsidP="005D4B2E">
            <w:pPr>
              <w:pStyle w:val="TableText"/>
            </w:pPr>
            <w:r>
              <w:t>PC-C: 192.168.10.2 /24</w:t>
            </w:r>
          </w:p>
        </w:tc>
      </w:tr>
    </w:tbl>
    <w:p w14:paraId="73CD2EA7" w14:textId="77913AD2" w:rsidR="0017566D" w:rsidRDefault="0017566D" w:rsidP="00603C52">
      <w:pPr>
        <w:pStyle w:val="SubStepAlpha"/>
      </w:pPr>
      <w:r>
        <w:t>На коммутаторе S1 переведите порт F0/6</w:t>
      </w:r>
      <w:r w:rsidRPr="00B10FEC">
        <w:t xml:space="preserve"> в</w:t>
      </w:r>
      <w:r w:rsidR="00B10FEC" w:rsidRPr="00B10FEC">
        <w:t> </w:t>
      </w:r>
      <w:r>
        <w:t>режим доступа</w:t>
      </w:r>
      <w:r w:rsidRPr="00B10FEC">
        <w:t xml:space="preserve"> и</w:t>
      </w:r>
      <w:r w:rsidR="00B10FEC" w:rsidRPr="00B10FEC">
        <w:t> </w:t>
      </w:r>
      <w:r>
        <w:t>назначьте его сети VLAN 10.</w:t>
      </w:r>
    </w:p>
    <w:p w14:paraId="2183B41B" w14:textId="77777777" w:rsidR="0017566D" w:rsidRPr="00672FC7" w:rsidRDefault="0017566D" w:rsidP="0017566D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f0/6</w:t>
      </w:r>
    </w:p>
    <w:p w14:paraId="54A137F7" w14:textId="77777777" w:rsidR="0017566D" w:rsidRPr="00672FC7" w:rsidRDefault="0017566D" w:rsidP="0017566D">
      <w:pPr>
        <w:pStyle w:val="CMD"/>
        <w:rPr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mode access</w:t>
      </w:r>
    </w:p>
    <w:p w14:paraId="47ECD57F" w14:textId="77777777" w:rsidR="0017566D" w:rsidRPr="00672FC7" w:rsidRDefault="0017566D" w:rsidP="0017566D">
      <w:pPr>
        <w:pStyle w:val="CMD"/>
        <w:rPr>
          <w:b/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access vlan 10</w:t>
      </w:r>
    </w:p>
    <w:p w14:paraId="63C75003" w14:textId="72C79754" w:rsidR="0017566D" w:rsidRDefault="0017566D" w:rsidP="0017566D">
      <w:pPr>
        <w:pStyle w:val="SubStepAlpha"/>
      </w:pPr>
      <w:r>
        <w:t>Повторите процедуру для порта F0/18 на коммутаторах S2</w:t>
      </w:r>
      <w:r w:rsidRPr="00B10FEC">
        <w:t xml:space="preserve"> и</w:t>
      </w:r>
      <w:r w:rsidR="00B10FEC" w:rsidRPr="00B10FEC">
        <w:t> </w:t>
      </w:r>
      <w:r>
        <w:t>S3. Назначьте сеть VLAN согласно данной таблице.</w:t>
      </w:r>
    </w:p>
    <w:p w14:paraId="70556BFD" w14:textId="77777777" w:rsidR="0017566D" w:rsidRDefault="0017566D" w:rsidP="0017566D">
      <w:pPr>
        <w:pStyle w:val="SubStepAlpha"/>
      </w:pPr>
      <w:r>
        <w:t>Назначьте IP-адреса компьютерам согласно данной таблице.</w:t>
      </w:r>
    </w:p>
    <w:p w14:paraId="181CAE24" w14:textId="77777777" w:rsidR="0017566D" w:rsidRDefault="0017566D" w:rsidP="0017566D">
      <w:pPr>
        <w:pStyle w:val="StepHead"/>
      </w:pPr>
      <w:r>
        <w:t>Настройте IP-адреса на коммутаторах.</w:t>
      </w:r>
    </w:p>
    <w:p w14:paraId="1F515DD7" w14:textId="03900741" w:rsidR="0017566D" w:rsidRDefault="002617DC" w:rsidP="002617DC">
      <w:pPr>
        <w:pStyle w:val="SubStepAlpha"/>
      </w:pPr>
      <w:r>
        <w:t>На коммутаторе S1 назначьте IP-адрес интерфейсу SVI для сети VLAN 99</w:t>
      </w:r>
      <w:r w:rsidRPr="00B10FEC">
        <w:t xml:space="preserve"> в</w:t>
      </w:r>
      <w:r w:rsidR="00B10FEC" w:rsidRPr="00B10FEC">
        <w:t> </w:t>
      </w:r>
      <w:r>
        <w:t>соответствии</w:t>
      </w:r>
      <w:r w:rsidRPr="00B10FEC">
        <w:t xml:space="preserve"> с</w:t>
      </w:r>
      <w:r w:rsidR="00B10FEC" w:rsidRPr="00B10FEC">
        <w:t> </w:t>
      </w:r>
      <w:r>
        <w:t>таблицей адресации</w:t>
      </w:r>
      <w:r w:rsidRPr="00B10FEC">
        <w:t xml:space="preserve"> и</w:t>
      </w:r>
      <w:r w:rsidR="00B10FEC" w:rsidRPr="00B10FEC">
        <w:t> </w:t>
      </w:r>
      <w:r>
        <w:t>активируйте интерфейс.</w:t>
      </w:r>
    </w:p>
    <w:p w14:paraId="0F89D4E1" w14:textId="77777777" w:rsidR="002617DC" w:rsidRPr="00672FC7" w:rsidRDefault="002617DC" w:rsidP="002617DC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vlan 99</w:t>
      </w:r>
    </w:p>
    <w:p w14:paraId="35B87210" w14:textId="77777777" w:rsidR="002617DC" w:rsidRPr="00672FC7" w:rsidRDefault="002617DC" w:rsidP="002617DC">
      <w:pPr>
        <w:pStyle w:val="CMD"/>
        <w:rPr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ip address 192.168.99.1 255.255.255.0</w:t>
      </w:r>
    </w:p>
    <w:p w14:paraId="7FFC9DBC" w14:textId="77777777" w:rsidR="002617DC" w:rsidRDefault="002617DC" w:rsidP="002617DC">
      <w:pPr>
        <w:pStyle w:val="CMD"/>
      </w:pPr>
      <w:r>
        <w:t xml:space="preserve">S1(config-fi)# </w:t>
      </w:r>
      <w:r>
        <w:rPr>
          <w:b/>
        </w:rPr>
        <w:t>no shutdown</w:t>
      </w:r>
    </w:p>
    <w:p w14:paraId="193C31E8" w14:textId="34823C6B" w:rsidR="002617DC" w:rsidRDefault="002617DC" w:rsidP="002617DC">
      <w:pPr>
        <w:pStyle w:val="SubStepAlpha"/>
      </w:pPr>
      <w:r>
        <w:t>Повторите шаг</w:t>
      </w:r>
      <w:r w:rsidRPr="00B10FEC">
        <w:t xml:space="preserve"> a</w:t>
      </w:r>
      <w:r w:rsidR="00B10FEC" w:rsidRPr="00B10FEC">
        <w:t> </w:t>
      </w:r>
      <w:r>
        <w:t>для коммутаторов S2</w:t>
      </w:r>
      <w:r w:rsidRPr="00B10FEC">
        <w:t xml:space="preserve"> и</w:t>
      </w:r>
      <w:r w:rsidR="00B10FEC" w:rsidRPr="00B10FEC">
        <w:t> </w:t>
      </w:r>
      <w:r>
        <w:t>S3.</w:t>
      </w:r>
    </w:p>
    <w:p w14:paraId="35534775" w14:textId="77777777" w:rsidR="002617DC" w:rsidRDefault="002617DC" w:rsidP="002617DC">
      <w:pPr>
        <w:pStyle w:val="StepHead"/>
      </w:pPr>
      <w:r>
        <w:t>Проверьте наличие сквозного соединения</w:t>
      </w:r>
    </w:p>
    <w:p w14:paraId="56E9137E" w14:textId="4F663F9B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компьютера PC-B на PC-A</w:t>
      </w:r>
      <w:r w:rsidRPr="00B10FEC">
        <w:t xml:space="preserve"> и</w:t>
      </w:r>
      <w:r w:rsidR="00B10FEC" w:rsidRPr="00B10FEC">
        <w:t> </w:t>
      </w:r>
      <w:r>
        <w:t>проверьте результат. Поясните ответ.</w:t>
      </w:r>
    </w:p>
    <w:p w14:paraId="469DA742" w14:textId="7FE1131D" w:rsidR="002617DC" w:rsidRDefault="002617DC" w:rsidP="002617DC">
      <w:pPr>
        <w:pStyle w:val="BodyTextL50"/>
      </w:pPr>
      <w:r>
        <w:t>___</w:t>
      </w:r>
      <w:r w:rsidR="000E42DE">
        <w:rPr>
          <w:lang w:val="en-US"/>
        </w:rPr>
        <w:t>no</w:t>
      </w:r>
      <w:r w:rsidR="000E42DE" w:rsidRPr="000E42DE">
        <w:t xml:space="preserve"> </w:t>
      </w:r>
      <w:r w:rsidR="000E42DE">
        <w:rPr>
          <w:lang w:val="en-US"/>
        </w:rPr>
        <w:t>gateway</w:t>
      </w:r>
      <w:r w:rsidR="000E42DE" w:rsidRPr="000E42DE">
        <w:t xml:space="preserve"> </w:t>
      </w:r>
      <w:r w:rsidR="000C57B5">
        <w:t>п</w:t>
      </w:r>
      <w:r w:rsidR="000E42DE">
        <w:t>отому что действительно нет никакого гейтвея между разными сетями</w:t>
      </w:r>
      <w:r>
        <w:t>_________</w:t>
      </w:r>
    </w:p>
    <w:p w14:paraId="41D7C85D" w14:textId="31B96E50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компьютера PC-A на PC-C</w:t>
      </w:r>
      <w:r w:rsidRPr="00B10FEC">
        <w:t xml:space="preserve"> и</w:t>
      </w:r>
      <w:r w:rsidR="00B10FEC" w:rsidRPr="00B10FEC">
        <w:t> </w:t>
      </w:r>
      <w:r>
        <w:t>проверьте результат. Поясните ответ.</w:t>
      </w:r>
    </w:p>
    <w:p w14:paraId="0E2E7D3E" w14:textId="3C82EBFC" w:rsidR="002617DC" w:rsidRDefault="002617DC" w:rsidP="002617DC">
      <w:pPr>
        <w:pStyle w:val="BodyTextL50"/>
      </w:pPr>
      <w:r>
        <w:t>___</w:t>
      </w:r>
      <w:r w:rsidR="00CD730A">
        <w:t xml:space="preserve">ответ есть, два ПК находятся в одной </w:t>
      </w:r>
      <w:r w:rsidR="00CD730A">
        <w:rPr>
          <w:lang w:val="en-US"/>
        </w:rPr>
        <w:t>ip</w:t>
      </w:r>
      <w:r w:rsidR="00CD730A" w:rsidRPr="00CD730A">
        <w:t xml:space="preserve"> </w:t>
      </w:r>
      <w:r w:rsidR="00CD730A">
        <w:t xml:space="preserve">сети и в одном </w:t>
      </w:r>
      <w:r w:rsidR="00CD730A">
        <w:rPr>
          <w:lang w:val="en-US"/>
        </w:rPr>
        <w:t>vlan</w:t>
      </w:r>
      <w:r w:rsidR="00CD730A" w:rsidRPr="00CD730A">
        <w:t xml:space="preserve"> </w:t>
      </w:r>
      <w:r>
        <w:t>_______________________</w:t>
      </w:r>
    </w:p>
    <w:p w14:paraId="6D31008D" w14:textId="2200B70C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коммутатора S1 на компьютер PC-A. Была ли проверка успешной? Поясните ответ.</w:t>
      </w:r>
    </w:p>
    <w:p w14:paraId="0BEF0328" w14:textId="550AAC78" w:rsidR="002617DC" w:rsidRDefault="002617DC" w:rsidP="002617DC">
      <w:pPr>
        <w:pStyle w:val="BodyTextL50"/>
      </w:pPr>
      <w:r>
        <w:t>___</w:t>
      </w:r>
      <w:r w:rsidR="00570A21">
        <w:t xml:space="preserve">нет ответа, потому что интерфейсы в разных </w:t>
      </w:r>
      <w:r w:rsidR="00570A21">
        <w:rPr>
          <w:lang w:val="en-US"/>
        </w:rPr>
        <w:t>vlan</w:t>
      </w:r>
      <w:r w:rsidR="00570A21" w:rsidRPr="00570A21">
        <w:t xml:space="preserve"> </w:t>
      </w:r>
      <w:r w:rsidR="00570A21">
        <w:t xml:space="preserve">и в разных </w:t>
      </w:r>
      <w:r w:rsidR="00570A21">
        <w:rPr>
          <w:lang w:val="en-US"/>
        </w:rPr>
        <w:t>ip</w:t>
      </w:r>
      <w:r w:rsidR="00570A21" w:rsidRPr="00570A21">
        <w:t xml:space="preserve"> </w:t>
      </w:r>
      <w:r w:rsidR="00570A21">
        <w:t xml:space="preserve">сетях </w:t>
      </w:r>
      <w:r>
        <w:t>________________</w:t>
      </w:r>
    </w:p>
    <w:p w14:paraId="4A7A0880" w14:textId="596E6FFB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коммутатора S2 на коммутатор S1. Была ли проверка успешной? Поясните ответ.</w:t>
      </w:r>
    </w:p>
    <w:p w14:paraId="46A4E2DA" w14:textId="3E0B031D" w:rsidR="002617DC" w:rsidRDefault="002617DC" w:rsidP="002617DC">
      <w:pPr>
        <w:pStyle w:val="BodyTextL50"/>
      </w:pPr>
      <w:r>
        <w:t>___</w:t>
      </w:r>
      <w:r w:rsidR="004E6BA7">
        <w:t>ответ есть</w:t>
      </w:r>
      <w:r w:rsidR="00482F09">
        <w:t xml:space="preserve">, </w:t>
      </w:r>
      <w:r w:rsidR="000B292A">
        <w:t xml:space="preserve">интерфейсы в одном </w:t>
      </w:r>
      <w:r w:rsidR="000B292A">
        <w:rPr>
          <w:lang w:val="en-US"/>
        </w:rPr>
        <w:t>vlan</w:t>
      </w:r>
      <w:r w:rsidR="000B292A" w:rsidRPr="000B292A">
        <w:t xml:space="preserve"> </w:t>
      </w:r>
      <w:r w:rsidR="000B292A">
        <w:t xml:space="preserve">и в одной </w:t>
      </w:r>
      <w:r w:rsidR="000B292A">
        <w:rPr>
          <w:lang w:val="en-US"/>
        </w:rPr>
        <w:t>ip</w:t>
      </w:r>
      <w:r w:rsidR="000B292A" w:rsidRPr="000B292A">
        <w:t xml:space="preserve"> </w:t>
      </w:r>
      <w:r w:rsidR="000B292A">
        <w:t>сети</w:t>
      </w:r>
      <w:r>
        <w:t>__</w:t>
      </w:r>
      <w:bookmarkStart w:id="0" w:name="_GoBack"/>
      <w:bookmarkEnd w:id="0"/>
      <w:r>
        <w:t>___________________</w:t>
      </w:r>
    </w:p>
    <w:p w14:paraId="0D2C07DE" w14:textId="77777777" w:rsidR="00DC426E" w:rsidRDefault="00DC426E" w:rsidP="00DC426E">
      <w:pPr>
        <w:pStyle w:val="PartHead"/>
      </w:pPr>
      <w:r>
        <w:lastRenderedPageBreak/>
        <w:t>Настройка сети VLAN расширенного диапазона</w:t>
      </w:r>
    </w:p>
    <w:p w14:paraId="6D3680CD" w14:textId="488299A2" w:rsidR="00DC426E" w:rsidRDefault="00DC426E" w:rsidP="00DC426E">
      <w:pPr>
        <w:pStyle w:val="BodyTextL25"/>
      </w:pPr>
      <w:r>
        <w:t>Сеть VLAN расширенного диапазона — это сеть VLAN</w:t>
      </w:r>
      <w:r w:rsidRPr="00B10FEC">
        <w:t xml:space="preserve"> в</w:t>
      </w:r>
      <w:r w:rsidR="00B10FEC" w:rsidRPr="00B10FEC">
        <w:t> </w:t>
      </w:r>
      <w:r>
        <w:t>диапазоне от 1025 до 4096. Так как сетями VLAN расширенного диапазона нельзя управлять</w:t>
      </w:r>
      <w:r w:rsidRPr="00B10FEC">
        <w:t xml:space="preserve"> с</w:t>
      </w:r>
      <w:r w:rsidR="00B10FEC" w:rsidRPr="00B10FEC">
        <w:t> </w:t>
      </w:r>
      <w:r>
        <w:t>помощью VTP, необходимо перевести VTP</w:t>
      </w:r>
      <w:r w:rsidRPr="00B10FEC">
        <w:t xml:space="preserve"> в</w:t>
      </w:r>
      <w:r w:rsidR="00B10FEC" w:rsidRPr="00B10FEC">
        <w:t> </w:t>
      </w:r>
      <w:r>
        <w:t>прозрачный режим.</w:t>
      </w:r>
      <w:r w:rsidRPr="00B10FEC">
        <w:t xml:space="preserve"> В</w:t>
      </w:r>
      <w:r w:rsidR="00B10FEC" w:rsidRPr="00B10FEC">
        <w:t> </w:t>
      </w:r>
      <w:r>
        <w:t>этой части вам предстоит перевести VTP на коммутаторе S1</w:t>
      </w:r>
      <w:r w:rsidRPr="00B10FEC">
        <w:t xml:space="preserve"> в</w:t>
      </w:r>
      <w:r w:rsidR="00B10FEC" w:rsidRPr="00B10FEC">
        <w:t> </w:t>
      </w:r>
      <w:r>
        <w:t>прозрачный режим</w:t>
      </w:r>
      <w:r w:rsidRPr="00B10FEC">
        <w:t xml:space="preserve"> и</w:t>
      </w:r>
      <w:r w:rsidR="00B10FEC" w:rsidRPr="00B10FEC">
        <w:t> </w:t>
      </w:r>
      <w:r>
        <w:t>создать сеть VLAN расширенного диапазона на коммутаторе S1.</w:t>
      </w:r>
    </w:p>
    <w:p w14:paraId="5EF8184E" w14:textId="78BB31CD" w:rsidR="00DC426E" w:rsidRDefault="00DC426E" w:rsidP="00DC426E">
      <w:pPr>
        <w:pStyle w:val="StepHead"/>
      </w:pPr>
      <w:r>
        <w:t>Переведите VTP на коммутаторе S1</w:t>
      </w:r>
      <w:r w:rsidRPr="00B10FEC">
        <w:t xml:space="preserve"> в</w:t>
      </w:r>
      <w:r w:rsidR="00B10FEC" w:rsidRPr="00B10FEC">
        <w:t> </w:t>
      </w:r>
      <w:r>
        <w:t>прозрачный режим.</w:t>
      </w:r>
    </w:p>
    <w:p w14:paraId="6EC94E76" w14:textId="0245E934" w:rsidR="00DC426E" w:rsidRDefault="00DC426E" w:rsidP="00DC426E">
      <w:pPr>
        <w:pStyle w:val="SubStepAlpha"/>
      </w:pPr>
      <w:r>
        <w:t>Переведите VTP на коммутаторе S1</w:t>
      </w:r>
      <w:r w:rsidRPr="00B10FEC">
        <w:t xml:space="preserve"> в</w:t>
      </w:r>
      <w:r w:rsidR="00B10FEC" w:rsidRPr="00B10FEC">
        <w:t> </w:t>
      </w:r>
      <w:r>
        <w:t>прозрачный режим.</w:t>
      </w:r>
    </w:p>
    <w:p w14:paraId="3BD3F4D0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vtp mode transparent</w:t>
      </w:r>
    </w:p>
    <w:p w14:paraId="4D63916D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>Setting device to VTP Transparent mode for VLANS.</w:t>
      </w:r>
    </w:p>
    <w:p w14:paraId="7FCECF78" w14:textId="77777777" w:rsidR="00DC426E" w:rsidRDefault="00DC426E" w:rsidP="00DC426E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3BFA3CBC" w14:textId="77777777" w:rsidR="00DC426E" w:rsidRDefault="00DC426E" w:rsidP="00DC426E">
      <w:pPr>
        <w:pStyle w:val="SubStepAlpha"/>
      </w:pPr>
      <w:r>
        <w:t>Проверьте режим VTP на коммутаторе S1.</w:t>
      </w:r>
    </w:p>
    <w:p w14:paraId="09F8C1CE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show</w:t>
      </w:r>
      <w:r w:rsidRPr="00672FC7">
        <w:rPr>
          <w:lang w:val="en-US"/>
        </w:rPr>
        <w:t xml:space="preserve"> </w:t>
      </w:r>
      <w:r w:rsidRPr="00672FC7">
        <w:rPr>
          <w:b/>
          <w:lang w:val="en-US"/>
        </w:rPr>
        <w:t>vtp status</w:t>
      </w:r>
    </w:p>
    <w:p w14:paraId="272FB695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Version capable             : 1 to 3</w:t>
      </w:r>
    </w:p>
    <w:p w14:paraId="6C7C3530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version running             : 1</w:t>
      </w:r>
    </w:p>
    <w:p w14:paraId="7411621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Domain Name                 : CCNA</w:t>
      </w:r>
    </w:p>
    <w:p w14:paraId="59EC8BFB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Pruning Mode                : Disabled</w:t>
      </w:r>
    </w:p>
    <w:p w14:paraId="62C2F99E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Traps Generation            : Disabled</w:t>
      </w:r>
    </w:p>
    <w:p w14:paraId="6CEF0FA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Device ID                       : 0cd9.96e2.3d00</w:t>
      </w:r>
    </w:p>
    <w:p w14:paraId="2A380057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Configuration last modified by 0.0.0.0 at 3-1-93 02:36:11</w:t>
      </w:r>
    </w:p>
    <w:p w14:paraId="4171C386" w14:textId="77777777" w:rsidR="00BF60C8" w:rsidRPr="00672FC7" w:rsidRDefault="00BF60C8" w:rsidP="00BF60C8">
      <w:pPr>
        <w:pStyle w:val="CMDOutput"/>
        <w:rPr>
          <w:lang w:val="en-US"/>
        </w:rPr>
      </w:pPr>
    </w:p>
    <w:p w14:paraId="4466D52E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Feature VLAN:</w:t>
      </w:r>
    </w:p>
    <w:p w14:paraId="380D15F6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--------------</w:t>
      </w:r>
    </w:p>
    <w:p w14:paraId="69104672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Operating Mode                : Transparent</w:t>
      </w:r>
    </w:p>
    <w:p w14:paraId="306B799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Maximum VLANs supported locally   : 255</w:t>
      </w:r>
    </w:p>
    <w:p w14:paraId="2623E767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Number of existing VLANs          : 9</w:t>
      </w:r>
    </w:p>
    <w:p w14:paraId="4A711C9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Configuration Revision            : 0</w:t>
      </w:r>
    </w:p>
    <w:p w14:paraId="70624283" w14:textId="77777777" w:rsidR="00BF60C8" w:rsidRPr="00672FC7" w:rsidRDefault="00BF60C8" w:rsidP="00BF60C8">
      <w:pPr>
        <w:pStyle w:val="CMDOutput"/>
        <w:rPr>
          <w:lang w:val="pt-BR"/>
        </w:rPr>
      </w:pPr>
      <w:r w:rsidRPr="00672FC7">
        <w:rPr>
          <w:lang w:val="pt-BR"/>
        </w:rPr>
        <w:t>MD5 digest                        : 0xB2 0x9A 0x11 0x5B 0xBF 0x2E 0xBF 0xAA</w:t>
      </w:r>
    </w:p>
    <w:p w14:paraId="049E9940" w14:textId="77777777" w:rsidR="00DC426E" w:rsidRPr="00672FC7" w:rsidRDefault="00BF60C8" w:rsidP="00BF60C8">
      <w:pPr>
        <w:pStyle w:val="CMDOutput"/>
        <w:rPr>
          <w:lang w:val="pt-BR"/>
        </w:rPr>
      </w:pPr>
      <w:r w:rsidRPr="00672FC7">
        <w:rPr>
          <w:lang w:val="pt-BR"/>
        </w:rPr>
        <w:t xml:space="preserve">                                    0x31 0x18 0xFF 0x2C 0x5E 0x54 0x0A 0xB7</w:t>
      </w:r>
    </w:p>
    <w:p w14:paraId="5369D0E4" w14:textId="77777777" w:rsidR="00DC426E" w:rsidRDefault="00DC426E" w:rsidP="00DC426E">
      <w:pPr>
        <w:pStyle w:val="StepHead"/>
      </w:pPr>
      <w:r>
        <w:t>Настройте сеть VLAN расширенного диапазона на коммутаторе S1.</w:t>
      </w:r>
    </w:p>
    <w:p w14:paraId="1D7F8DDA" w14:textId="77777777" w:rsidR="00DC426E" w:rsidRDefault="00DC426E" w:rsidP="00DC426E">
      <w:pPr>
        <w:pStyle w:val="SubStepAlpha"/>
      </w:pPr>
      <w:r>
        <w:t>Отобразите текущие конфигурации сети VLAN на коммутаторе S1.</w:t>
      </w:r>
    </w:p>
    <w:p w14:paraId="4171A190" w14:textId="77777777" w:rsidR="00DC426E" w:rsidRDefault="00DC426E" w:rsidP="00DC426E">
      <w:pPr>
        <w:pStyle w:val="SubStepAlpha"/>
      </w:pPr>
      <w:r>
        <w:t>Создайте сеть VLAN 2000 расширенного диапазона.</w:t>
      </w:r>
    </w:p>
    <w:p w14:paraId="3F4FE216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conf t</w:t>
      </w:r>
    </w:p>
    <w:p w14:paraId="76A1387C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>Enter configuration commands, one per line.  End with CNTL/Z.</w:t>
      </w:r>
    </w:p>
    <w:p w14:paraId="2200ECBA" w14:textId="77777777" w:rsidR="00DC426E" w:rsidRPr="008F23E9" w:rsidRDefault="00DC426E" w:rsidP="00DC426E">
      <w:pPr>
        <w:pStyle w:val="CMD"/>
        <w:rPr>
          <w:lang w:val="en-US"/>
        </w:rPr>
      </w:pPr>
      <w:r w:rsidRPr="008F23E9">
        <w:rPr>
          <w:lang w:val="en-US"/>
        </w:rPr>
        <w:t xml:space="preserve">S1(config)# </w:t>
      </w:r>
      <w:r w:rsidRPr="008F23E9">
        <w:rPr>
          <w:b/>
          <w:lang w:val="en-US"/>
        </w:rPr>
        <w:t>vlan 2000</w:t>
      </w:r>
    </w:p>
    <w:p w14:paraId="188662D4" w14:textId="77777777" w:rsidR="00DC426E" w:rsidRDefault="00DC426E" w:rsidP="00DC426E">
      <w:pPr>
        <w:pStyle w:val="CMD"/>
        <w:rPr>
          <w:b/>
        </w:rPr>
      </w:pPr>
      <w:r>
        <w:t xml:space="preserve">S1(config-vlan)# </w:t>
      </w:r>
      <w:r>
        <w:rPr>
          <w:b/>
        </w:rPr>
        <w:t>end</w:t>
      </w:r>
    </w:p>
    <w:p w14:paraId="768A2EE3" w14:textId="77777777" w:rsidR="00DC426E" w:rsidRDefault="00DC426E" w:rsidP="00DC426E">
      <w:pPr>
        <w:pStyle w:val="SubStepAlpha"/>
      </w:pPr>
      <w:r>
        <w:t>Проверьте, что сеть VLAN создана правильно.</w:t>
      </w:r>
    </w:p>
    <w:p w14:paraId="2E35AC6F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show vlan brief</w:t>
      </w:r>
    </w:p>
    <w:p w14:paraId="5C24DC70" w14:textId="77777777" w:rsidR="00DC426E" w:rsidRPr="00672FC7" w:rsidRDefault="00DC426E" w:rsidP="00DC426E">
      <w:pPr>
        <w:pStyle w:val="CMDOutput"/>
        <w:rPr>
          <w:lang w:val="en-US"/>
        </w:rPr>
      </w:pPr>
    </w:p>
    <w:p w14:paraId="0D29A4C9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VLAN Name                             Status    Ports</w:t>
      </w:r>
    </w:p>
    <w:p w14:paraId="11A35C4F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---- -------------------------------- --------- -------------------------------</w:t>
      </w:r>
    </w:p>
    <w:p w14:paraId="4318F966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    default                          active    Fa0/2, Fa0/4, Fa0/5, Fa0/7</w:t>
      </w:r>
    </w:p>
    <w:p w14:paraId="30248876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en-US"/>
        </w:rPr>
        <w:t xml:space="preserve">                                                </w:t>
      </w:r>
      <w:r w:rsidRPr="00672FC7">
        <w:rPr>
          <w:lang w:val="it-IT"/>
        </w:rPr>
        <w:t>Fa0/8, Fa0/9, Fa0/10, Fa0/11</w:t>
      </w:r>
    </w:p>
    <w:p w14:paraId="0493D882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Fa0/12, Fa0/13, Fa0/14, Fa0/15</w:t>
      </w:r>
    </w:p>
    <w:p w14:paraId="36E5AB33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lastRenderedPageBreak/>
        <w:t xml:space="preserve">                                                Fa0/16, Fa0/17, Fa0/18, Fa0/19</w:t>
      </w:r>
    </w:p>
    <w:p w14:paraId="23E5914E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Fa0/20, Fa0/21, Fa0/22, Fa0/23</w:t>
      </w:r>
    </w:p>
    <w:p w14:paraId="390425A4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Fa0/24, Gi0/1, Gi0/2</w:t>
      </w:r>
    </w:p>
    <w:p w14:paraId="6F24E947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>10   Red                              active    Fa0/6</w:t>
      </w:r>
    </w:p>
    <w:p w14:paraId="76164DCA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20   Blue                             active</w:t>
      </w:r>
    </w:p>
    <w:p w14:paraId="50B3281B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30   Yellow                           active</w:t>
      </w:r>
    </w:p>
    <w:p w14:paraId="0416790A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99   Management                       active</w:t>
      </w:r>
    </w:p>
    <w:p w14:paraId="6D2E3751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1002 fddi-default                     act/unsup</w:t>
      </w:r>
    </w:p>
    <w:p w14:paraId="210D1198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1003 token-ring-default               act/unsup</w:t>
      </w:r>
    </w:p>
    <w:p w14:paraId="0D68AEBE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1004 fddinet-default                  act/unsup</w:t>
      </w:r>
    </w:p>
    <w:p w14:paraId="04045D2F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1005 trnet-default                    act/unsup</w:t>
      </w:r>
    </w:p>
    <w:p w14:paraId="3677835B" w14:textId="77777777" w:rsidR="00DC426E" w:rsidRPr="00DC426E" w:rsidRDefault="00DC426E" w:rsidP="00BF60C8">
      <w:pPr>
        <w:pStyle w:val="CMDOutput"/>
      </w:pPr>
      <w:r>
        <w:rPr>
          <w:highlight w:val="yellow"/>
        </w:rPr>
        <w:t>2000 VLAN2000                         active</w:t>
      </w:r>
    </w:p>
    <w:p w14:paraId="21F70524" w14:textId="77777777" w:rsidR="00D778DF" w:rsidRDefault="00D778DF" w:rsidP="006513FB">
      <w:pPr>
        <w:pStyle w:val="LabSection"/>
      </w:pPr>
      <w:r>
        <w:t>Вопросы для повторения</w:t>
      </w:r>
    </w:p>
    <w:p w14:paraId="1C8CE9B5" w14:textId="3BB061BA" w:rsidR="002617DC" w:rsidRDefault="005D4B2E" w:rsidP="005D4B2E">
      <w:pPr>
        <w:pStyle w:val="BodyTextL25"/>
      </w:pPr>
      <w:r>
        <w:t>Каковы преимущества</w:t>
      </w:r>
      <w:r w:rsidRPr="00B10FEC">
        <w:t xml:space="preserve"> и</w:t>
      </w:r>
      <w:r w:rsidR="00B10FEC" w:rsidRPr="00B10FEC">
        <w:t> </w:t>
      </w:r>
      <w:r>
        <w:t>недостатки использования VTP?</w:t>
      </w:r>
    </w:p>
    <w:p w14:paraId="64EE7DFF" w14:textId="77777777" w:rsidR="005D4B2E" w:rsidRDefault="005D4B2E" w:rsidP="005D4B2E">
      <w:pPr>
        <w:pStyle w:val="BodyTextL25"/>
      </w:pPr>
      <w:r>
        <w:t>_______________________________________________________________________________________</w:t>
      </w:r>
    </w:p>
    <w:p w14:paraId="2C649726" w14:textId="77777777" w:rsidR="005D4B2E" w:rsidRDefault="005D4B2E" w:rsidP="005D4B2E">
      <w:pPr>
        <w:pStyle w:val="BodyTextL25"/>
      </w:pPr>
      <w:r>
        <w:t>_______________________________________________________________________________________</w:t>
      </w:r>
    </w:p>
    <w:p w14:paraId="7758CC5D" w14:textId="77777777" w:rsidR="006513FB" w:rsidRPr="004C0909" w:rsidRDefault="006513FB" w:rsidP="006513FB">
      <w:pPr>
        <w:pStyle w:val="LabSection"/>
        <w:widowControl/>
        <w:outlineLvl w:val="9"/>
      </w:pPr>
      <w:r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6513FB" w:rsidRPr="00763D8B" w14:paraId="6848B76B" w14:textId="77777777" w:rsidTr="001D0C19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A4FB48" w14:textId="77777777" w:rsidR="006513FB" w:rsidRDefault="006513FB" w:rsidP="001D0C19">
            <w:pPr>
              <w:pStyle w:val="TableHeading"/>
            </w:pPr>
            <w:r>
              <w:t>Сводная таблица по интерфейсам маршрутизаторов</w:t>
            </w:r>
          </w:p>
        </w:tc>
      </w:tr>
      <w:tr w:rsidR="006513FB" w14:paraId="6B059A4E" w14:textId="77777777" w:rsidTr="001D0C19">
        <w:trPr>
          <w:cantSplit/>
          <w:jc w:val="center"/>
        </w:trPr>
        <w:tc>
          <w:tcPr>
            <w:tcW w:w="1530" w:type="dxa"/>
          </w:tcPr>
          <w:p w14:paraId="48B181E6" w14:textId="77777777" w:rsidR="006513FB" w:rsidRPr="00763D8B" w:rsidRDefault="006513FB" w:rsidP="001D0C19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5CD14253" w14:textId="77777777" w:rsidR="006513FB" w:rsidRPr="00763D8B" w:rsidRDefault="006513FB" w:rsidP="001D0C19">
            <w:pPr>
              <w:pStyle w:val="TableHeading"/>
            </w:pPr>
            <w:r>
              <w:t>Интерфейс Ethernet 1</w:t>
            </w:r>
          </w:p>
        </w:tc>
        <w:tc>
          <w:tcPr>
            <w:tcW w:w="2250" w:type="dxa"/>
          </w:tcPr>
          <w:p w14:paraId="62EA47F6" w14:textId="77777777" w:rsidR="006513FB" w:rsidRPr="00763D8B" w:rsidRDefault="006513FB" w:rsidP="001D0C19">
            <w:pPr>
              <w:pStyle w:val="TableHeading"/>
            </w:pPr>
            <w:r>
              <w:t>Интерфейс Ethernet 2</w:t>
            </w:r>
          </w:p>
        </w:tc>
        <w:tc>
          <w:tcPr>
            <w:tcW w:w="2070" w:type="dxa"/>
          </w:tcPr>
          <w:p w14:paraId="50D79217" w14:textId="77777777" w:rsidR="006513FB" w:rsidRPr="00763D8B" w:rsidRDefault="006513FB" w:rsidP="001D0C19">
            <w:pPr>
              <w:pStyle w:val="TableHeading"/>
            </w:pPr>
            <w:r>
              <w:t>Последовательный интерфейс 1</w:t>
            </w:r>
          </w:p>
        </w:tc>
        <w:tc>
          <w:tcPr>
            <w:tcW w:w="2160" w:type="dxa"/>
          </w:tcPr>
          <w:p w14:paraId="790C6181" w14:textId="77777777" w:rsidR="006513FB" w:rsidRPr="00763D8B" w:rsidRDefault="006513FB" w:rsidP="001D0C19">
            <w:pPr>
              <w:pStyle w:val="TableHeading"/>
            </w:pPr>
            <w:r>
              <w:t>Последовательный интерфейс 2</w:t>
            </w:r>
          </w:p>
        </w:tc>
      </w:tr>
      <w:tr w:rsidR="006513FB" w14:paraId="46D2C752" w14:textId="77777777" w:rsidTr="001D0C19">
        <w:trPr>
          <w:cantSplit/>
          <w:jc w:val="center"/>
        </w:trPr>
        <w:tc>
          <w:tcPr>
            <w:tcW w:w="1530" w:type="dxa"/>
          </w:tcPr>
          <w:p w14:paraId="50FD99B2" w14:textId="77777777" w:rsidR="006513FB" w:rsidRPr="00763D8B" w:rsidRDefault="006513FB" w:rsidP="001D0C19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2BFE2924" w14:textId="77777777" w:rsidR="006513FB" w:rsidRPr="00763D8B" w:rsidRDefault="006513FB" w:rsidP="001D0C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507D1DFF" w14:textId="77777777" w:rsidR="006513FB" w:rsidRPr="00763D8B" w:rsidRDefault="006513FB" w:rsidP="001D0C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6AF4AA42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7349206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7C3ACD2C" w14:textId="77777777" w:rsidTr="001D0C19">
        <w:trPr>
          <w:cantSplit/>
          <w:jc w:val="center"/>
        </w:trPr>
        <w:tc>
          <w:tcPr>
            <w:tcW w:w="1530" w:type="dxa"/>
          </w:tcPr>
          <w:p w14:paraId="1F357825" w14:textId="77777777" w:rsidR="006513FB" w:rsidRPr="00763D8B" w:rsidRDefault="006513FB" w:rsidP="001D0C19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614EF7BC" w14:textId="77777777" w:rsidR="006513FB" w:rsidRPr="00763D8B" w:rsidRDefault="006513FB" w:rsidP="001D0C19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2D82CE66" w14:textId="77777777" w:rsidR="006513FB" w:rsidRPr="00763D8B" w:rsidRDefault="006513FB" w:rsidP="001D0C19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0E34F680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20E13F01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49A91B1E" w14:textId="77777777" w:rsidTr="001D0C19">
        <w:trPr>
          <w:cantSplit/>
          <w:jc w:val="center"/>
        </w:trPr>
        <w:tc>
          <w:tcPr>
            <w:tcW w:w="1530" w:type="dxa"/>
          </w:tcPr>
          <w:p w14:paraId="76DDF995" w14:textId="77777777" w:rsidR="006513FB" w:rsidRDefault="006513FB" w:rsidP="001D0C19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3CBCB8D9" w14:textId="77777777" w:rsidR="006513FB" w:rsidRPr="00763D8B" w:rsidRDefault="006513FB" w:rsidP="001D0C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2F0C3014" w14:textId="77777777" w:rsidR="006513FB" w:rsidRPr="00763D8B" w:rsidRDefault="006513FB" w:rsidP="001D0C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19D418B" w14:textId="77777777" w:rsidR="006513FB" w:rsidRPr="00763D8B" w:rsidRDefault="006513FB" w:rsidP="001D0C19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08E80F8C" w14:textId="77777777" w:rsidR="006513FB" w:rsidRPr="00763D8B" w:rsidRDefault="006513FB" w:rsidP="001D0C19">
            <w:pPr>
              <w:pStyle w:val="TableText"/>
            </w:pPr>
            <w:r>
              <w:t>Serial 0/1/1 (S0/1/1)</w:t>
            </w:r>
          </w:p>
        </w:tc>
      </w:tr>
      <w:tr w:rsidR="006513FB" w14:paraId="2DA0C6CC" w14:textId="77777777" w:rsidTr="001D0C19">
        <w:trPr>
          <w:cantSplit/>
          <w:jc w:val="center"/>
        </w:trPr>
        <w:tc>
          <w:tcPr>
            <w:tcW w:w="1530" w:type="dxa"/>
          </w:tcPr>
          <w:p w14:paraId="77822826" w14:textId="77777777" w:rsidR="006513FB" w:rsidRPr="00763D8B" w:rsidRDefault="006513FB" w:rsidP="001D0C19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574B1EA8" w14:textId="77777777" w:rsidR="006513FB" w:rsidRPr="00763D8B" w:rsidRDefault="006513FB" w:rsidP="001D0C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77E3FFC0" w14:textId="77777777" w:rsidR="006513FB" w:rsidRPr="00763D8B" w:rsidRDefault="006513FB" w:rsidP="001D0C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0D75819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605B678F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307FE3C5" w14:textId="77777777" w:rsidTr="001D0C19">
        <w:trPr>
          <w:cantSplit/>
          <w:jc w:val="center"/>
        </w:trPr>
        <w:tc>
          <w:tcPr>
            <w:tcW w:w="1530" w:type="dxa"/>
          </w:tcPr>
          <w:p w14:paraId="0BF749FE" w14:textId="77777777" w:rsidR="006513FB" w:rsidRPr="00763D8B" w:rsidRDefault="006513FB" w:rsidP="001D0C19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28DE4C7F" w14:textId="77777777" w:rsidR="006513FB" w:rsidRPr="00763D8B" w:rsidRDefault="006513FB" w:rsidP="001D0C19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732978F4" w14:textId="77777777" w:rsidR="006513FB" w:rsidRPr="00763D8B" w:rsidRDefault="006513FB" w:rsidP="001D0C19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19121A29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66825190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1DBDFAEC" w14:textId="77777777" w:rsidTr="001D0C19">
        <w:trPr>
          <w:cantSplit/>
          <w:jc w:val="center"/>
        </w:trPr>
        <w:tc>
          <w:tcPr>
            <w:tcW w:w="10260" w:type="dxa"/>
            <w:gridSpan w:val="5"/>
          </w:tcPr>
          <w:p w14:paraId="3551C9F8" w14:textId="29AEC30D" w:rsidR="006513FB" w:rsidRPr="00763D8B" w:rsidRDefault="006513FB" w:rsidP="001D0C19">
            <w:pPr>
              <w:pStyle w:val="TableText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B10FEC">
              <w:t xml:space="preserve"> и</w:t>
            </w:r>
            <w:r w:rsidR="00B10FEC" w:rsidRPr="00B10FEC">
              <w:t> </w:t>
            </w:r>
            <w:r>
              <w:t>установить тип маршрутизатора</w:t>
            </w:r>
            <w:r w:rsidRPr="00B10FEC">
              <w:t xml:space="preserve"> и</w:t>
            </w:r>
            <w:r w:rsidR="00B10FEC" w:rsidRPr="00B10FEC">
              <w:t> </w:t>
            </w:r>
            <w:r>
              <w:t>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</w:t>
            </w:r>
            <w:r w:rsidRPr="00B10FEC">
              <w:t xml:space="preserve"> и</w:t>
            </w:r>
            <w:r w:rsidR="00B10FEC" w:rsidRPr="00B10FEC">
              <w:t> </w:t>
            </w:r>
            <w:r>
              <w:t>последовательных интерфейсов на устройстве. Другие типы интерфейсов</w:t>
            </w:r>
            <w:r w:rsidRPr="00B10FEC">
              <w:t xml:space="preserve"> в</w:t>
            </w:r>
            <w:r w:rsidR="00B10FEC" w:rsidRPr="00B10FEC">
              <w:t> </w:t>
            </w:r>
            <w:r>
              <w:t>таблице не представлены, хотя они могут присутствовать</w:t>
            </w:r>
            <w:r w:rsidRPr="00B10FEC">
              <w:t xml:space="preserve"> в</w:t>
            </w:r>
            <w:r w:rsidR="00B10FEC" w:rsidRPr="00B10FEC">
              <w:t> </w:t>
            </w:r>
            <w:r>
              <w:t>данном конкретном маршрутизаторе.</w:t>
            </w:r>
            <w:r w:rsidRPr="00B10FEC">
              <w:t xml:space="preserve"> В</w:t>
            </w:r>
            <w:r w:rsidR="00B10FEC" w:rsidRPr="00B10FEC">
              <w:t> </w:t>
            </w:r>
            <w:r>
              <w:t>качестве примера можно привести интерфейс ISDN BRI. Строка</w:t>
            </w:r>
            <w:r w:rsidRPr="00B10FEC">
              <w:t xml:space="preserve"> в</w:t>
            </w:r>
            <w:r w:rsidR="00B10FEC" w:rsidRPr="00B10FEC">
              <w:t> </w:t>
            </w:r>
            <w:r>
              <w:t>скобках — это официальное сокращение, которое можно использовать</w:t>
            </w:r>
            <w:r w:rsidRPr="00B10FEC">
              <w:t xml:space="preserve"> в</w:t>
            </w:r>
            <w:r w:rsidR="00B10FEC" w:rsidRPr="00B10FEC">
              <w:t> </w:t>
            </w:r>
            <w:r>
              <w:t>командах Cisco IOS для обозначения интерфейса.</w:t>
            </w:r>
          </w:p>
        </w:tc>
      </w:tr>
    </w:tbl>
    <w:p w14:paraId="23A51F25" w14:textId="780C4DE0" w:rsidR="00243751" w:rsidRPr="00243751" w:rsidRDefault="00243751" w:rsidP="00EE208F">
      <w:pPr>
        <w:pStyle w:val="LabSection"/>
        <w:rPr>
          <w:rStyle w:val="DevConfigGray"/>
        </w:rPr>
      </w:pPr>
    </w:p>
    <w:sectPr w:rsidR="00243751" w:rsidRPr="0024375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33540" w14:textId="77777777" w:rsidR="009D5382" w:rsidRDefault="009D5382" w:rsidP="0090659A">
      <w:pPr>
        <w:spacing w:after="0" w:line="240" w:lineRule="auto"/>
      </w:pPr>
      <w:r>
        <w:separator/>
      </w:r>
    </w:p>
    <w:p w14:paraId="036EACB3" w14:textId="77777777" w:rsidR="009D5382" w:rsidRDefault="009D5382"/>
    <w:p w14:paraId="47E3F757" w14:textId="77777777" w:rsidR="009D5382" w:rsidRDefault="009D5382"/>
    <w:p w14:paraId="0F9493CF" w14:textId="77777777" w:rsidR="009D5382" w:rsidRDefault="009D5382"/>
    <w:p w14:paraId="51F71F73" w14:textId="77777777" w:rsidR="009D5382" w:rsidRDefault="009D5382"/>
    <w:p w14:paraId="107E61E9" w14:textId="77777777" w:rsidR="009D5382" w:rsidRDefault="009D5382"/>
  </w:endnote>
  <w:endnote w:type="continuationSeparator" w:id="0">
    <w:p w14:paraId="2E72115F" w14:textId="77777777" w:rsidR="009D5382" w:rsidRDefault="009D5382" w:rsidP="0090659A">
      <w:pPr>
        <w:spacing w:after="0" w:line="240" w:lineRule="auto"/>
      </w:pPr>
      <w:r>
        <w:continuationSeparator/>
      </w:r>
    </w:p>
    <w:p w14:paraId="69113FD4" w14:textId="77777777" w:rsidR="009D5382" w:rsidRDefault="009D5382"/>
    <w:p w14:paraId="55CA8B72" w14:textId="77777777" w:rsidR="009D5382" w:rsidRDefault="009D5382"/>
    <w:p w14:paraId="56546FAD" w14:textId="77777777" w:rsidR="009D5382" w:rsidRDefault="009D5382"/>
    <w:p w14:paraId="004D22D5" w14:textId="77777777" w:rsidR="009D5382" w:rsidRDefault="009D5382"/>
    <w:p w14:paraId="2A3DF6D5" w14:textId="77777777" w:rsidR="009D5382" w:rsidRDefault="009D53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2CF4A" w14:textId="3D1EE33B" w:rsidR="00E44C7A" w:rsidRPr="00672FC7" w:rsidRDefault="00672FC7" w:rsidP="00672FC7">
    <w:pPr>
      <w:pStyle w:val="a5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CD730A">
      <w:rPr>
        <w:noProof/>
      </w:rPr>
      <w:t>2020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12B5F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12B5F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D352E" w14:textId="192C3416" w:rsidR="00E44C7A" w:rsidRPr="00672FC7" w:rsidRDefault="00672FC7" w:rsidP="00672FC7">
    <w:pPr>
      <w:pStyle w:val="a5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CD730A">
      <w:rPr>
        <w:noProof/>
      </w:rPr>
      <w:t>2020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12B5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12B5F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14A01" w14:textId="77777777" w:rsidR="009D5382" w:rsidRDefault="009D5382" w:rsidP="0090659A">
      <w:pPr>
        <w:spacing w:after="0" w:line="240" w:lineRule="auto"/>
      </w:pPr>
      <w:r>
        <w:separator/>
      </w:r>
    </w:p>
    <w:p w14:paraId="5230F96E" w14:textId="77777777" w:rsidR="009D5382" w:rsidRDefault="009D5382"/>
    <w:p w14:paraId="3BDDCE79" w14:textId="77777777" w:rsidR="009D5382" w:rsidRDefault="009D5382"/>
    <w:p w14:paraId="4746C5CF" w14:textId="77777777" w:rsidR="009D5382" w:rsidRDefault="009D5382"/>
    <w:p w14:paraId="011F657A" w14:textId="77777777" w:rsidR="009D5382" w:rsidRDefault="009D5382"/>
    <w:p w14:paraId="2C84B38B" w14:textId="77777777" w:rsidR="009D5382" w:rsidRDefault="009D5382"/>
  </w:footnote>
  <w:footnote w:type="continuationSeparator" w:id="0">
    <w:p w14:paraId="6A881AB4" w14:textId="77777777" w:rsidR="009D5382" w:rsidRDefault="009D5382" w:rsidP="0090659A">
      <w:pPr>
        <w:spacing w:after="0" w:line="240" w:lineRule="auto"/>
      </w:pPr>
      <w:r>
        <w:continuationSeparator/>
      </w:r>
    </w:p>
    <w:p w14:paraId="02756A19" w14:textId="77777777" w:rsidR="009D5382" w:rsidRDefault="009D5382"/>
    <w:p w14:paraId="6D73FA7A" w14:textId="77777777" w:rsidR="009D5382" w:rsidRDefault="009D5382"/>
    <w:p w14:paraId="155CF969" w14:textId="77777777" w:rsidR="009D5382" w:rsidRDefault="009D5382"/>
    <w:p w14:paraId="2AD8E885" w14:textId="77777777" w:rsidR="009D5382" w:rsidRDefault="009D5382"/>
    <w:p w14:paraId="5E5CF2B5" w14:textId="77777777" w:rsidR="009D5382" w:rsidRDefault="009D53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4D6E6" w14:textId="77777777" w:rsidR="00E44C7A" w:rsidRDefault="00E44C7A" w:rsidP="008402F2">
    <w:pPr>
      <w:pStyle w:val="PageHead"/>
    </w:pPr>
    <w:r>
      <w:t>Лабораторная работа. Настройка расширенных сетей VLAN, VTP и DTP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56C2" w14:textId="77777777" w:rsidR="00E44C7A" w:rsidRDefault="00E44C7A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54D162D5" wp14:editId="7FC9719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27357B" w14:textId="77777777" w:rsidR="00E44C7A" w:rsidRDefault="00E44C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5B4"/>
    <w:multiLevelType w:val="multilevel"/>
    <w:tmpl w:val="8B8624DE"/>
    <w:lvl w:ilvl="0">
      <w:start w:val="1"/>
      <w:numFmt w:val="decimal"/>
      <w:lvlRestart w:val="0"/>
      <w:pStyle w:val="PartHead"/>
      <w:lvlText w:val="Часть %1:"/>
      <w:lvlJc w:val="left"/>
      <w:pPr>
        <w:ind w:left="1077" w:hanging="107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2490FA4C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F89"/>
    <w:rsid w:val="00001BDF"/>
    <w:rsid w:val="0000380F"/>
    <w:rsid w:val="00004175"/>
    <w:rsid w:val="000059C9"/>
    <w:rsid w:val="00012C22"/>
    <w:rsid w:val="0001472D"/>
    <w:rsid w:val="000160F7"/>
    <w:rsid w:val="00016D5B"/>
    <w:rsid w:val="00016F30"/>
    <w:rsid w:val="0002047C"/>
    <w:rsid w:val="0002131A"/>
    <w:rsid w:val="00021B9A"/>
    <w:rsid w:val="000242D6"/>
    <w:rsid w:val="00024EE5"/>
    <w:rsid w:val="00041AF6"/>
    <w:rsid w:val="00044E62"/>
    <w:rsid w:val="00046326"/>
    <w:rsid w:val="00050BA4"/>
    <w:rsid w:val="00051738"/>
    <w:rsid w:val="00052548"/>
    <w:rsid w:val="0005581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292A"/>
    <w:rsid w:val="000B7DE5"/>
    <w:rsid w:val="000C2118"/>
    <w:rsid w:val="000C57B5"/>
    <w:rsid w:val="000C6E6E"/>
    <w:rsid w:val="000D3613"/>
    <w:rsid w:val="000D55B4"/>
    <w:rsid w:val="000D612D"/>
    <w:rsid w:val="000E078C"/>
    <w:rsid w:val="000E42DE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2B6C"/>
    <w:rsid w:val="001133DD"/>
    <w:rsid w:val="00120CBE"/>
    <w:rsid w:val="00121BAE"/>
    <w:rsid w:val="00122F15"/>
    <w:rsid w:val="001261C4"/>
    <w:rsid w:val="00126F78"/>
    <w:rsid w:val="001314FB"/>
    <w:rsid w:val="001366EC"/>
    <w:rsid w:val="0014219C"/>
    <w:rsid w:val="001425ED"/>
    <w:rsid w:val="00143450"/>
    <w:rsid w:val="00144997"/>
    <w:rsid w:val="0015027F"/>
    <w:rsid w:val="001523C0"/>
    <w:rsid w:val="00152D99"/>
    <w:rsid w:val="001535FE"/>
    <w:rsid w:val="00154E3A"/>
    <w:rsid w:val="00157902"/>
    <w:rsid w:val="00162105"/>
    <w:rsid w:val="00162EEA"/>
    <w:rsid w:val="00163164"/>
    <w:rsid w:val="0016553E"/>
    <w:rsid w:val="00166253"/>
    <w:rsid w:val="001704B7"/>
    <w:rsid w:val="001710C0"/>
    <w:rsid w:val="00172AFB"/>
    <w:rsid w:val="0017566D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2A22"/>
    <w:rsid w:val="001B67D8"/>
    <w:rsid w:val="001B6F95"/>
    <w:rsid w:val="001C0144"/>
    <w:rsid w:val="001C05A1"/>
    <w:rsid w:val="001C1D9E"/>
    <w:rsid w:val="001C5998"/>
    <w:rsid w:val="001C651E"/>
    <w:rsid w:val="001C7C3B"/>
    <w:rsid w:val="001D07C8"/>
    <w:rsid w:val="001D0C19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0830"/>
    <w:rsid w:val="00231DCA"/>
    <w:rsid w:val="00242E3A"/>
    <w:rsid w:val="00243751"/>
    <w:rsid w:val="002506CF"/>
    <w:rsid w:val="0025107F"/>
    <w:rsid w:val="00260CD4"/>
    <w:rsid w:val="002617DC"/>
    <w:rsid w:val="002639D8"/>
    <w:rsid w:val="00265F77"/>
    <w:rsid w:val="002660B9"/>
    <w:rsid w:val="00266C83"/>
    <w:rsid w:val="002768DC"/>
    <w:rsid w:val="00294C8F"/>
    <w:rsid w:val="002A6C56"/>
    <w:rsid w:val="002B7856"/>
    <w:rsid w:val="002B7E87"/>
    <w:rsid w:val="002C090C"/>
    <w:rsid w:val="002C1243"/>
    <w:rsid w:val="002C1815"/>
    <w:rsid w:val="002C475E"/>
    <w:rsid w:val="002C6AD6"/>
    <w:rsid w:val="002D6C2A"/>
    <w:rsid w:val="002D7A86"/>
    <w:rsid w:val="002F0238"/>
    <w:rsid w:val="002F45FF"/>
    <w:rsid w:val="002F4E3A"/>
    <w:rsid w:val="002F66D3"/>
    <w:rsid w:val="002F6D17"/>
    <w:rsid w:val="00302887"/>
    <w:rsid w:val="003056EB"/>
    <w:rsid w:val="003071FF"/>
    <w:rsid w:val="00310652"/>
    <w:rsid w:val="0031371D"/>
    <w:rsid w:val="003140BF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645"/>
    <w:rsid w:val="003A737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0DC"/>
    <w:rsid w:val="003F18D1"/>
    <w:rsid w:val="003F1A74"/>
    <w:rsid w:val="003F20EC"/>
    <w:rsid w:val="003F4F0E"/>
    <w:rsid w:val="003F6096"/>
    <w:rsid w:val="003F6E06"/>
    <w:rsid w:val="00403204"/>
    <w:rsid w:val="00403C7A"/>
    <w:rsid w:val="004057A6"/>
    <w:rsid w:val="004059F3"/>
    <w:rsid w:val="00406554"/>
    <w:rsid w:val="004131B0"/>
    <w:rsid w:val="00416C42"/>
    <w:rsid w:val="00422476"/>
    <w:rsid w:val="0042385C"/>
    <w:rsid w:val="00426AE8"/>
    <w:rsid w:val="00431654"/>
    <w:rsid w:val="00432207"/>
    <w:rsid w:val="00434926"/>
    <w:rsid w:val="004375D7"/>
    <w:rsid w:val="00443ACE"/>
    <w:rsid w:val="00444217"/>
    <w:rsid w:val="004478F4"/>
    <w:rsid w:val="00450F7A"/>
    <w:rsid w:val="00452BEF"/>
    <w:rsid w:val="00452C6D"/>
    <w:rsid w:val="00452D0B"/>
    <w:rsid w:val="00455E0B"/>
    <w:rsid w:val="00462B9F"/>
    <w:rsid w:val="004633B6"/>
    <w:rsid w:val="004659EE"/>
    <w:rsid w:val="00473E34"/>
    <w:rsid w:val="00476BA9"/>
    <w:rsid w:val="00482F09"/>
    <w:rsid w:val="004936C2"/>
    <w:rsid w:val="0049379C"/>
    <w:rsid w:val="004A1CA0"/>
    <w:rsid w:val="004A1E0F"/>
    <w:rsid w:val="004A22E9"/>
    <w:rsid w:val="004A2363"/>
    <w:rsid w:val="004A40F6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E6BA7"/>
    <w:rsid w:val="004F08BE"/>
    <w:rsid w:val="004F2650"/>
    <w:rsid w:val="004F344A"/>
    <w:rsid w:val="004F54C9"/>
    <w:rsid w:val="00504ED4"/>
    <w:rsid w:val="005057E3"/>
    <w:rsid w:val="00510639"/>
    <w:rsid w:val="00516142"/>
    <w:rsid w:val="00520027"/>
    <w:rsid w:val="0052093C"/>
    <w:rsid w:val="00521B31"/>
    <w:rsid w:val="00522469"/>
    <w:rsid w:val="0052400A"/>
    <w:rsid w:val="00525BD1"/>
    <w:rsid w:val="00531ED4"/>
    <w:rsid w:val="0053324D"/>
    <w:rsid w:val="00536277"/>
    <w:rsid w:val="00536F43"/>
    <w:rsid w:val="005510BA"/>
    <w:rsid w:val="005538C8"/>
    <w:rsid w:val="00554B4E"/>
    <w:rsid w:val="00556C02"/>
    <w:rsid w:val="00561BB2"/>
    <w:rsid w:val="00563249"/>
    <w:rsid w:val="00570872"/>
    <w:rsid w:val="00570A21"/>
    <w:rsid w:val="00570A65"/>
    <w:rsid w:val="00570D16"/>
    <w:rsid w:val="005762B1"/>
    <w:rsid w:val="00580456"/>
    <w:rsid w:val="00580E73"/>
    <w:rsid w:val="00593386"/>
    <w:rsid w:val="00596998"/>
    <w:rsid w:val="005A6E62"/>
    <w:rsid w:val="005B21B9"/>
    <w:rsid w:val="005B2FB3"/>
    <w:rsid w:val="005D2B29"/>
    <w:rsid w:val="005D354A"/>
    <w:rsid w:val="005D3E53"/>
    <w:rsid w:val="005D4B2E"/>
    <w:rsid w:val="005D506C"/>
    <w:rsid w:val="005E3235"/>
    <w:rsid w:val="005E3F97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3C7C"/>
    <w:rsid w:val="00617D6E"/>
    <w:rsid w:val="00622D61"/>
    <w:rsid w:val="00622F38"/>
    <w:rsid w:val="00624198"/>
    <w:rsid w:val="00635EBA"/>
    <w:rsid w:val="00636C28"/>
    <w:rsid w:val="006428E5"/>
    <w:rsid w:val="00644958"/>
    <w:rsid w:val="006513FB"/>
    <w:rsid w:val="006660BF"/>
    <w:rsid w:val="00672919"/>
    <w:rsid w:val="00672FC7"/>
    <w:rsid w:val="006801FE"/>
    <w:rsid w:val="00686587"/>
    <w:rsid w:val="006904CF"/>
    <w:rsid w:val="00692357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5CF7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5510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57CCA"/>
    <w:rsid w:val="00760FE4"/>
    <w:rsid w:val="007636C2"/>
    <w:rsid w:val="00763D8B"/>
    <w:rsid w:val="007657F6"/>
    <w:rsid w:val="00765E47"/>
    <w:rsid w:val="00767294"/>
    <w:rsid w:val="0077125A"/>
    <w:rsid w:val="007757D0"/>
    <w:rsid w:val="0078405B"/>
    <w:rsid w:val="00786F58"/>
    <w:rsid w:val="00787CC1"/>
    <w:rsid w:val="00792F4E"/>
    <w:rsid w:val="0079398D"/>
    <w:rsid w:val="00796C25"/>
    <w:rsid w:val="007A1F89"/>
    <w:rsid w:val="007A287C"/>
    <w:rsid w:val="007A3B2A"/>
    <w:rsid w:val="007A42E3"/>
    <w:rsid w:val="007B0C9D"/>
    <w:rsid w:val="007B504F"/>
    <w:rsid w:val="007B5522"/>
    <w:rsid w:val="007C0EE0"/>
    <w:rsid w:val="007C1B71"/>
    <w:rsid w:val="007C2FBB"/>
    <w:rsid w:val="007C7164"/>
    <w:rsid w:val="007D1984"/>
    <w:rsid w:val="007D2AFE"/>
    <w:rsid w:val="007E2DCD"/>
    <w:rsid w:val="007E3264"/>
    <w:rsid w:val="007E3FEA"/>
    <w:rsid w:val="007E549D"/>
    <w:rsid w:val="007F0A0B"/>
    <w:rsid w:val="007F3A60"/>
    <w:rsid w:val="007F3D0B"/>
    <w:rsid w:val="007F7C94"/>
    <w:rsid w:val="00802FFA"/>
    <w:rsid w:val="00807E0B"/>
    <w:rsid w:val="00810E4B"/>
    <w:rsid w:val="00814BAA"/>
    <w:rsid w:val="008166C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19C4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0960"/>
    <w:rsid w:val="008F23E9"/>
    <w:rsid w:val="008F340F"/>
    <w:rsid w:val="00903523"/>
    <w:rsid w:val="00906281"/>
    <w:rsid w:val="0090659A"/>
    <w:rsid w:val="009103EB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244A"/>
    <w:rsid w:val="009476C0"/>
    <w:rsid w:val="00950B79"/>
    <w:rsid w:val="00963E34"/>
    <w:rsid w:val="00964DFA"/>
    <w:rsid w:val="0098155C"/>
    <w:rsid w:val="00983B77"/>
    <w:rsid w:val="00996053"/>
    <w:rsid w:val="009A0B2F"/>
    <w:rsid w:val="009A1CF4"/>
    <w:rsid w:val="009A37BA"/>
    <w:rsid w:val="009A37D7"/>
    <w:rsid w:val="009A4E17"/>
    <w:rsid w:val="009A6955"/>
    <w:rsid w:val="009B341C"/>
    <w:rsid w:val="009B5747"/>
    <w:rsid w:val="009D2C27"/>
    <w:rsid w:val="009D5382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50876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85219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50F1"/>
    <w:rsid w:val="00AD68E9"/>
    <w:rsid w:val="00AE56C0"/>
    <w:rsid w:val="00AF30EF"/>
    <w:rsid w:val="00B00914"/>
    <w:rsid w:val="00B02A8E"/>
    <w:rsid w:val="00B052EE"/>
    <w:rsid w:val="00B1081F"/>
    <w:rsid w:val="00B10FEC"/>
    <w:rsid w:val="00B147D5"/>
    <w:rsid w:val="00B21000"/>
    <w:rsid w:val="00B221F3"/>
    <w:rsid w:val="00B2496B"/>
    <w:rsid w:val="00B27499"/>
    <w:rsid w:val="00B3010D"/>
    <w:rsid w:val="00B31BE0"/>
    <w:rsid w:val="00B35151"/>
    <w:rsid w:val="00B36969"/>
    <w:rsid w:val="00B411E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0C8"/>
    <w:rsid w:val="00BF76BE"/>
    <w:rsid w:val="00C02A73"/>
    <w:rsid w:val="00C063D2"/>
    <w:rsid w:val="00C07FD9"/>
    <w:rsid w:val="00C10955"/>
    <w:rsid w:val="00C11C4D"/>
    <w:rsid w:val="00C15E2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4ED4"/>
    <w:rsid w:val="00CA73D5"/>
    <w:rsid w:val="00CB5068"/>
    <w:rsid w:val="00CB7D2B"/>
    <w:rsid w:val="00CC1C87"/>
    <w:rsid w:val="00CC3000"/>
    <w:rsid w:val="00CC4859"/>
    <w:rsid w:val="00CC7335"/>
    <w:rsid w:val="00CC7A35"/>
    <w:rsid w:val="00CD072A"/>
    <w:rsid w:val="00CD40B1"/>
    <w:rsid w:val="00CD730A"/>
    <w:rsid w:val="00CD7F73"/>
    <w:rsid w:val="00CE26C5"/>
    <w:rsid w:val="00CE36AF"/>
    <w:rsid w:val="00CE47F3"/>
    <w:rsid w:val="00CE54DD"/>
    <w:rsid w:val="00CE7C6B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71D2"/>
    <w:rsid w:val="00D501B0"/>
    <w:rsid w:val="00D52582"/>
    <w:rsid w:val="00D52B8C"/>
    <w:rsid w:val="00D56A0E"/>
    <w:rsid w:val="00D57AD3"/>
    <w:rsid w:val="00D62F25"/>
    <w:rsid w:val="00D635FE"/>
    <w:rsid w:val="00D66A7B"/>
    <w:rsid w:val="00D729DE"/>
    <w:rsid w:val="00D75B6A"/>
    <w:rsid w:val="00D76D05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5F33"/>
    <w:rsid w:val="00D977E8"/>
    <w:rsid w:val="00D97B16"/>
    <w:rsid w:val="00DA12C9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26E"/>
    <w:rsid w:val="00DC6050"/>
    <w:rsid w:val="00DD27AE"/>
    <w:rsid w:val="00DD43EA"/>
    <w:rsid w:val="00DE6F44"/>
    <w:rsid w:val="00DF1B58"/>
    <w:rsid w:val="00E009DA"/>
    <w:rsid w:val="00E037D9"/>
    <w:rsid w:val="00E04927"/>
    <w:rsid w:val="00E11A48"/>
    <w:rsid w:val="00E12545"/>
    <w:rsid w:val="00E12B5F"/>
    <w:rsid w:val="00E130EB"/>
    <w:rsid w:val="00E162CD"/>
    <w:rsid w:val="00E17FA5"/>
    <w:rsid w:val="00E21BFE"/>
    <w:rsid w:val="00E26930"/>
    <w:rsid w:val="00E27257"/>
    <w:rsid w:val="00E27F4F"/>
    <w:rsid w:val="00E34346"/>
    <w:rsid w:val="00E449D0"/>
    <w:rsid w:val="00E44A34"/>
    <w:rsid w:val="00E44C7A"/>
    <w:rsid w:val="00E4506A"/>
    <w:rsid w:val="00E53F99"/>
    <w:rsid w:val="00E56510"/>
    <w:rsid w:val="00E62EA8"/>
    <w:rsid w:val="00E67A6E"/>
    <w:rsid w:val="00E71B43"/>
    <w:rsid w:val="00E74906"/>
    <w:rsid w:val="00E81612"/>
    <w:rsid w:val="00E87D18"/>
    <w:rsid w:val="00E87D62"/>
    <w:rsid w:val="00E97333"/>
    <w:rsid w:val="00EA486E"/>
    <w:rsid w:val="00EA4FA3"/>
    <w:rsid w:val="00EA62F5"/>
    <w:rsid w:val="00EB001B"/>
    <w:rsid w:val="00EB3082"/>
    <w:rsid w:val="00EB6C33"/>
    <w:rsid w:val="00ED5C59"/>
    <w:rsid w:val="00ED6019"/>
    <w:rsid w:val="00ED7830"/>
    <w:rsid w:val="00EE208F"/>
    <w:rsid w:val="00EE2732"/>
    <w:rsid w:val="00EE34BC"/>
    <w:rsid w:val="00EE3909"/>
    <w:rsid w:val="00EF4205"/>
    <w:rsid w:val="00EF5939"/>
    <w:rsid w:val="00EF5B64"/>
    <w:rsid w:val="00F01714"/>
    <w:rsid w:val="00F0258F"/>
    <w:rsid w:val="00F02D06"/>
    <w:rsid w:val="00F056E5"/>
    <w:rsid w:val="00F06FDD"/>
    <w:rsid w:val="00F10819"/>
    <w:rsid w:val="00F11219"/>
    <w:rsid w:val="00F1613C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3009"/>
    <w:rsid w:val="00FB5FD9"/>
    <w:rsid w:val="00FD0747"/>
    <w:rsid w:val="00FD33AB"/>
    <w:rsid w:val="00FD4724"/>
    <w:rsid w:val="00FD4A68"/>
    <w:rsid w:val="00FD68ED"/>
    <w:rsid w:val="00FD7E00"/>
    <w:rsid w:val="00FE2077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67FF22"/>
  <w15:docId w15:val="{77AF9A4C-FCF5-4605-A810-81DC083B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Times New Roman"/>
        <w:lang w:val="ru-RU" w:eastAsia="ru-RU" w:bidi="ru-RU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2"/>
    <w:next w:val="a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a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603C52"/>
    <w:pPr>
      <w:numPr>
        <w:ilvl w:val="1"/>
        <w:numId w:val="10"/>
      </w:numPr>
      <w:spacing w:before="240" w:after="120"/>
    </w:pPr>
    <w:rPr>
      <w:rFonts w:ascii="Arial" w:hAnsi="Arial"/>
      <w:color w:val="auto"/>
      <w:sz w:val="24"/>
    </w:r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a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"/>
    <w:next w:val="BodyTextL25"/>
    <w:qFormat/>
    <w:rsid w:val="008402F2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012C22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a">
    <w:name w:val="Document Map"/>
    <w:basedOn w:val="a"/>
    <w:link w:val="ab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Схема документа Знак"/>
    <w:link w:val="aa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c">
    <w:name w:val="annotation reference"/>
    <w:semiHidden/>
    <w:unhideWhenUsed/>
    <w:rsid w:val="000B2344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0B234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0B234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B234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numId w:val="0"/>
      </w:numPr>
      <w:ind w:left="935" w:hanging="935"/>
    </w:pPr>
    <w:rPr>
      <w:sz w:val="24"/>
    </w:rPr>
  </w:style>
  <w:style w:type="character" w:customStyle="1" w:styleId="40">
    <w:name w:val="Заголовок 4 Знак"/>
    <w:basedOn w:val="a0"/>
    <w:link w:val="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af1">
    <w:name w:val="endnote text"/>
    <w:basedOn w:val="a"/>
    <w:link w:val="af2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2">
    <w:name w:val="Текст концевой сноски Знак"/>
    <w:basedOn w:val="a0"/>
    <w:link w:val="af1"/>
    <w:semiHidden/>
    <w:rsid w:val="00231DCA"/>
    <w:rPr>
      <w:rFonts w:eastAsia="Times New Roman"/>
    </w:rPr>
  </w:style>
  <w:style w:type="paragraph" w:styleId="af3">
    <w:name w:val="footnote text"/>
    <w:basedOn w:val="a"/>
    <w:link w:val="af4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4">
    <w:name w:val="Текст сноски Знак"/>
    <w:basedOn w:val="a0"/>
    <w:link w:val="af3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5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6">
    <w:name w:val="macro"/>
    <w:link w:val="af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7">
    <w:name w:val="Текст макроса Знак"/>
    <w:basedOn w:val="a0"/>
    <w:link w:val="af6"/>
    <w:semiHidden/>
    <w:rsid w:val="00231DCA"/>
    <w:rPr>
      <w:rFonts w:ascii="Courier New" w:eastAsia="Times New Roman" w:hAnsi="Courier New" w:cs="Courier New"/>
      <w:lang w:val="ru-RU" w:eastAsia="ru-RU" w:bidi="ru-RU"/>
    </w:rPr>
  </w:style>
  <w:style w:type="paragraph" w:styleId="af8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9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a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fb">
    <w:name w:val="Body Text"/>
    <w:basedOn w:val="a"/>
    <w:link w:val="afc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fb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afb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1E8BD-8D39-446C-8241-68C6DF63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189</TotalTime>
  <Pages>8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Андрей Иванов</cp:lastModifiedBy>
  <cp:revision>25</cp:revision>
  <cp:lastPrinted>2016-12-19T22:50:00Z</cp:lastPrinted>
  <dcterms:created xsi:type="dcterms:W3CDTF">2017-02-14T11:11:00Z</dcterms:created>
  <dcterms:modified xsi:type="dcterms:W3CDTF">2020-03-15T13:17:00Z</dcterms:modified>
</cp:coreProperties>
</file>